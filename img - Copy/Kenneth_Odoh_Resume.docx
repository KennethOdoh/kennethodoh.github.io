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482F0" w14:textId="6BD80101" w:rsidR="0040545C" w:rsidRDefault="00FA2D7E" w:rsidP="0019141C">
      <w:pPr>
        <w:pStyle w:val="Heading1"/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6A278D" wp14:editId="453D8C5D">
                <wp:simplePos x="0" y="0"/>
                <wp:positionH relativeFrom="column">
                  <wp:posOffset>5141595</wp:posOffset>
                </wp:positionH>
                <wp:positionV relativeFrom="paragraph">
                  <wp:posOffset>3536315</wp:posOffset>
                </wp:positionV>
                <wp:extent cx="2376805" cy="762000"/>
                <wp:effectExtent l="0" t="0" r="0" b="0"/>
                <wp:wrapThrough wrapText="bothSides">
                  <wp:wrapPolygon edited="0">
                    <wp:start x="346" y="0"/>
                    <wp:lineTo x="346" y="21060"/>
                    <wp:lineTo x="20948" y="21060"/>
                    <wp:lineTo x="20948" y="0"/>
                    <wp:lineTo x="346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80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239DA" w14:textId="7993955A" w:rsidR="00212D20" w:rsidRPr="00EF4236" w:rsidRDefault="00212D20" w:rsidP="00212D20">
                            <w:pPr>
                              <w:spacing w:before="20"/>
                              <w:rPr>
                                <w:rFonts w:ascii="Source Sans Pro" w:hAnsi="Source Sans Pro"/>
                                <w:caps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aps/>
                                <w:sz w:val="16"/>
                                <w:szCs w:val="16"/>
                                <w:lang w:val="fr-CA"/>
                              </w:rPr>
                              <w:t>college</w:t>
                            </w:r>
                          </w:p>
                          <w:p w14:paraId="4F023670" w14:textId="03C232FA" w:rsidR="00212D20" w:rsidRDefault="0035026E" w:rsidP="00212D20">
                            <w:pPr>
                              <w:spacing w:before="20"/>
                              <w:rPr>
                                <w:rFonts w:ascii="Source Sans Pro Light" w:hAnsi="Source Sans Pro Light"/>
                                <w:b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b/>
                                <w:sz w:val="16"/>
                                <w:szCs w:val="16"/>
                                <w:lang w:val="fr-CA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b/>
                                <w:sz w:val="16"/>
                                <w:szCs w:val="16"/>
                                <w:lang w:val="fr-CA"/>
                              </w:rPr>
                              <w:t xml:space="preserve"> of Nigeria,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b/>
                                <w:sz w:val="16"/>
                                <w:szCs w:val="16"/>
                                <w:lang w:val="fr-CA"/>
                              </w:rPr>
                              <w:t>Nsukka</w:t>
                            </w:r>
                            <w:proofErr w:type="spellEnd"/>
                          </w:p>
                          <w:p w14:paraId="1749A9C9" w14:textId="32B2C296" w:rsidR="00FA2D7E" w:rsidRDefault="00FA2D7E" w:rsidP="00FA2D7E">
                            <w:pPr>
                              <w:spacing w:before="20"/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 w:rsidRPr="00FA2D7E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  <w:lang w:val="fr-CA"/>
                              </w:rPr>
                              <w:t>Bachelor</w:t>
                            </w:r>
                            <w:proofErr w:type="spellEnd"/>
                            <w:r w:rsidRPr="00FA2D7E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of Engineering</w:t>
                            </w:r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  <w:lang w:val="fr-CA"/>
                              </w:rPr>
                              <w:t>B.Eng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  <w:lang w:val="fr-CA"/>
                              </w:rPr>
                              <w:t>)</w:t>
                            </w:r>
                          </w:p>
                          <w:p w14:paraId="7A09273A" w14:textId="06848FCD" w:rsidR="00FA2D7E" w:rsidRDefault="00FA2D7E" w:rsidP="00FA2D7E">
                            <w:pPr>
                              <w:spacing w:before="20"/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  <w:lang w:val="fr-CA"/>
                              </w:rPr>
                              <w:t>El</w:t>
                            </w:r>
                            <w:r w:rsidR="00805B9C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  <w:lang w:val="fr-CA"/>
                              </w:rPr>
                              <w:t>ectronic</w:t>
                            </w:r>
                            <w:proofErr w:type="spellEnd"/>
                            <w:r w:rsidR="00805B9C">
                              <w:rPr>
                                <w:rFonts w:ascii="Source Sans Pro Light" w:hAnsi="Source Sans Pro Light"/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&amp; Computer Engineering</w:t>
                            </w:r>
                          </w:p>
                          <w:p w14:paraId="7A0DAF40" w14:textId="77777777" w:rsidR="00FA2D7E" w:rsidRDefault="00FA2D7E" w:rsidP="00117229">
                            <w:pPr>
                              <w:spacing w:before="20"/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A278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04.85pt;margin-top:278.45pt;width:187.15pt;height:60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" filled="f" stroked="f">
                <v:textbox>
                  <w:txbxContent>
                    <w:p w14:paraId="4FD239DA" w14:textId="7993955A" w:rsidR="00212D20" w:rsidRPr="00EF4236" w:rsidRDefault="00212D20" w:rsidP="00212D20">
                      <w:pPr>
                        <w:spacing w:before="20"/>
                        <w:rPr>
                          <w:rFonts w:ascii="Source Sans Pro" w:hAnsi="Source Sans Pro"/>
                          <w:caps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" w:hAnsi="Source Sans Pro"/>
                          <w:caps/>
                          <w:sz w:val="16"/>
                          <w:szCs w:val="16"/>
                          <w:lang w:val="fr-CA"/>
                        </w:rPr>
                        <w:t>college</w:t>
                      </w:r>
                    </w:p>
                    <w:p w14:paraId="4F023670" w14:textId="03C232FA" w:rsidR="00212D20" w:rsidRDefault="0035026E" w:rsidP="00212D20">
                      <w:pPr>
                        <w:spacing w:before="20"/>
                        <w:rPr>
                          <w:rFonts w:ascii="Source Sans Pro Light" w:hAnsi="Source Sans Pro Light"/>
                          <w:b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/>
                          <w:b/>
                          <w:sz w:val="16"/>
                          <w:szCs w:val="16"/>
                          <w:lang w:val="fr-CA"/>
                        </w:rPr>
                        <w:t>University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b/>
                          <w:sz w:val="16"/>
                          <w:szCs w:val="16"/>
                          <w:lang w:val="fr-CA"/>
                        </w:rPr>
                        <w:t xml:space="preserve"> of Nigeria,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b/>
                          <w:sz w:val="16"/>
                          <w:szCs w:val="16"/>
                          <w:lang w:val="fr-CA"/>
                        </w:rPr>
                        <w:t>Nsukka</w:t>
                      </w:r>
                      <w:proofErr w:type="spellEnd"/>
                    </w:p>
                    <w:p w14:paraId="1749A9C9" w14:textId="32B2C296" w:rsidR="00FA2D7E" w:rsidRDefault="00FA2D7E" w:rsidP="00FA2D7E">
                      <w:pPr>
                        <w:spacing w:before="20"/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 w:rsidRPr="00FA2D7E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  <w:lang w:val="fr-CA"/>
                        </w:rPr>
                        <w:t>Bachelor</w:t>
                      </w:r>
                      <w:proofErr w:type="spellEnd"/>
                      <w:r w:rsidRPr="00FA2D7E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  <w:lang w:val="fr-CA"/>
                        </w:rPr>
                        <w:t xml:space="preserve"> of Engineering</w:t>
                      </w:r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  <w:lang w:val="fr-CA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  <w:lang w:val="fr-CA"/>
                        </w:rPr>
                        <w:t>B.Eng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  <w:lang w:val="fr-CA"/>
                        </w:rPr>
                        <w:t>)</w:t>
                      </w:r>
                    </w:p>
                    <w:p w14:paraId="7A09273A" w14:textId="06848FCD" w:rsidR="00FA2D7E" w:rsidRDefault="00FA2D7E" w:rsidP="00FA2D7E">
                      <w:pPr>
                        <w:spacing w:before="20"/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  <w:lang w:val="fr-CA"/>
                        </w:rPr>
                        <w:t>El</w:t>
                      </w:r>
                      <w:r w:rsidR="00805B9C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  <w:lang w:val="fr-CA"/>
                        </w:rPr>
                        <w:t>ectronic</w:t>
                      </w:r>
                      <w:proofErr w:type="spellEnd"/>
                      <w:r w:rsidR="00805B9C">
                        <w:rPr>
                          <w:rFonts w:ascii="Source Sans Pro Light" w:hAnsi="Source Sans Pro Light"/>
                          <w:i/>
                          <w:sz w:val="16"/>
                          <w:szCs w:val="16"/>
                          <w:lang w:val="fr-CA"/>
                        </w:rPr>
                        <w:t xml:space="preserve"> &amp; Computer Engineering</w:t>
                      </w:r>
                    </w:p>
                    <w:p w14:paraId="7A0DAF40" w14:textId="77777777" w:rsidR="00FA2D7E" w:rsidRDefault="00FA2D7E" w:rsidP="00117229">
                      <w:pPr>
                        <w:spacing w:before="20"/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47F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B8C78B" wp14:editId="7495F508">
                <wp:simplePos x="0" y="0"/>
                <wp:positionH relativeFrom="column">
                  <wp:posOffset>350520</wp:posOffset>
                </wp:positionH>
                <wp:positionV relativeFrom="paragraph">
                  <wp:posOffset>4974590</wp:posOffset>
                </wp:positionV>
                <wp:extent cx="3994785" cy="1123950"/>
                <wp:effectExtent l="0" t="0" r="0" b="0"/>
                <wp:wrapThrough wrapText="bothSides">
                  <wp:wrapPolygon edited="0">
                    <wp:start x="206" y="0"/>
                    <wp:lineTo x="206" y="21234"/>
                    <wp:lineTo x="21219" y="21234"/>
                    <wp:lineTo x="21219" y="0"/>
                    <wp:lineTo x="206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27761" w14:textId="2CDF149A" w:rsidR="003C27CF" w:rsidRDefault="00D85384" w:rsidP="003C27C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Designed</w:t>
                            </w:r>
                            <w:r w:rsidR="003C27CF" w:rsidRPr="003C27CF">
                              <w:t xml:space="preserve"> and</w:t>
                            </w:r>
                            <w:r w:rsidR="003C27CF">
                              <w:t xml:space="preserve"> develop</w:t>
                            </w:r>
                            <w:r>
                              <w:t>ed</w:t>
                            </w:r>
                            <w:r w:rsidR="003C27CF">
                              <w:t xml:space="preserve"> inbound strategies from scratch</w:t>
                            </w:r>
                          </w:p>
                          <w:p w14:paraId="12386942" w14:textId="20A4F37E" w:rsidR="003C27CF" w:rsidRDefault="003C27CF" w:rsidP="003C27C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</w:t>
                            </w:r>
                            <w:r w:rsidRPr="003C27CF">
                              <w:t>e</w:t>
                            </w:r>
                            <w:r w:rsidR="00D85384">
                              <w:t>t</w:t>
                            </w:r>
                            <w:r>
                              <w:t xml:space="preserve"> up sales funnel to nurture and convert leads</w:t>
                            </w:r>
                          </w:p>
                          <w:p w14:paraId="34DBAB5D" w14:textId="62CCD94B" w:rsidR="003C27CF" w:rsidRDefault="003C27CF" w:rsidP="003C27C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Participated in </w:t>
                            </w:r>
                            <w:r w:rsidR="00D85384">
                              <w:t>important</w:t>
                            </w:r>
                            <w:r>
                              <w:t xml:space="preserve"> business decision making processes on strategies to attain short-term and long-term goals of the startup</w:t>
                            </w:r>
                          </w:p>
                          <w:p w14:paraId="329CAB51" w14:textId="623EAF96" w:rsidR="003C27CF" w:rsidRDefault="003C27CF" w:rsidP="003C27C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Managed</w:t>
                            </w:r>
                            <w:r w:rsidRPr="003C27CF">
                              <w:t xml:space="preserve"> lead generation campaign</w:t>
                            </w:r>
                            <w:r>
                              <w:t>s</w:t>
                            </w:r>
                            <w:r w:rsidRPr="003C27CF">
                              <w:t xml:space="preserve"> across social media channels.</w:t>
                            </w:r>
                          </w:p>
                          <w:p w14:paraId="19E2FDD0" w14:textId="366ADDE2" w:rsidR="003C27CF" w:rsidRDefault="003C27CF" w:rsidP="003C27C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Generated 1,638 leads through Facebook ad</w:t>
                            </w:r>
                          </w:p>
                          <w:p w14:paraId="1EEAF2A1" w14:textId="7252D15C" w:rsidR="003C27CF" w:rsidRPr="000306BD" w:rsidRDefault="003C27CF" w:rsidP="003C27C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Managed landing page creation from content creation to final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8C78B" id="Text Box 60" o:spid="_x0000_s1027" type="#_x0000_t202" style="position:absolute;left:0;text-align:left;margin-left:27.6pt;margin-top:391.7pt;width:314.55pt;height:88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" filled="f" stroked="f">
                <v:textbox>
                  <w:txbxContent>
                    <w:p w14:paraId="0E627761" w14:textId="2CDF149A" w:rsidR="003C27CF" w:rsidRDefault="00D85384" w:rsidP="003C27C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Designed</w:t>
                      </w:r>
                      <w:r w:rsidR="003C27CF" w:rsidRPr="003C27CF">
                        <w:t xml:space="preserve"> and</w:t>
                      </w:r>
                      <w:r w:rsidR="003C27CF">
                        <w:t xml:space="preserve"> develop</w:t>
                      </w:r>
                      <w:r>
                        <w:t>ed</w:t>
                      </w:r>
                      <w:r w:rsidR="003C27CF">
                        <w:t xml:space="preserve"> inbound strategies from scratch</w:t>
                      </w:r>
                    </w:p>
                    <w:p w14:paraId="12386942" w14:textId="20A4F37E" w:rsidR="003C27CF" w:rsidRDefault="003C27CF" w:rsidP="003C27C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S</w:t>
                      </w:r>
                      <w:r w:rsidRPr="003C27CF">
                        <w:t>e</w:t>
                      </w:r>
                      <w:r w:rsidR="00D85384">
                        <w:t>t</w:t>
                      </w:r>
                      <w:r>
                        <w:t xml:space="preserve"> up sales funnel to nurture and convert leads</w:t>
                      </w:r>
                    </w:p>
                    <w:p w14:paraId="34DBAB5D" w14:textId="62CCD94B" w:rsidR="003C27CF" w:rsidRDefault="003C27CF" w:rsidP="003C27C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 xml:space="preserve">Participated in </w:t>
                      </w:r>
                      <w:r w:rsidR="00D85384">
                        <w:t>important</w:t>
                      </w:r>
                      <w:r>
                        <w:t xml:space="preserve"> business decision making processes on strategies to attain short-term and long-term goals of the startup</w:t>
                      </w:r>
                    </w:p>
                    <w:p w14:paraId="329CAB51" w14:textId="623EAF96" w:rsidR="003C27CF" w:rsidRDefault="003C27CF" w:rsidP="003C27C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Managed</w:t>
                      </w:r>
                      <w:r w:rsidRPr="003C27CF">
                        <w:t xml:space="preserve"> lead generation campaign</w:t>
                      </w:r>
                      <w:r>
                        <w:t>s</w:t>
                      </w:r>
                      <w:r w:rsidRPr="003C27CF">
                        <w:t xml:space="preserve"> across social media channels.</w:t>
                      </w:r>
                    </w:p>
                    <w:p w14:paraId="19E2FDD0" w14:textId="366ADDE2" w:rsidR="003C27CF" w:rsidRDefault="003C27CF" w:rsidP="003C27C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Generated 1,638 leads through Facebook ad</w:t>
                      </w:r>
                    </w:p>
                    <w:p w14:paraId="1EEAF2A1" w14:textId="7252D15C" w:rsidR="003C27CF" w:rsidRPr="000306BD" w:rsidRDefault="003C27CF" w:rsidP="003C27C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Managed landing page creation from content creation to final implementation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F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501113A" wp14:editId="72C40B77">
                <wp:simplePos x="0" y="0"/>
                <wp:positionH relativeFrom="column">
                  <wp:posOffset>351155</wp:posOffset>
                </wp:positionH>
                <wp:positionV relativeFrom="paragraph">
                  <wp:posOffset>4803140</wp:posOffset>
                </wp:positionV>
                <wp:extent cx="3994785" cy="229870"/>
                <wp:effectExtent l="0" t="0" r="0" b="0"/>
                <wp:wrapThrough wrapText="bothSides">
                  <wp:wrapPolygon edited="0">
                    <wp:start x="206" y="0"/>
                    <wp:lineTo x="206" y="19691"/>
                    <wp:lineTo x="21219" y="19691"/>
                    <wp:lineTo x="21219" y="0"/>
                    <wp:lineTo x="206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4F0D0" w14:textId="675B047D" w:rsidR="0019141C" w:rsidRPr="00F638AC" w:rsidRDefault="0010652A" w:rsidP="0019141C">
                            <w:pPr>
                              <w:pStyle w:val="Heading3"/>
                            </w:pPr>
                            <w:r>
                              <w:t>IMMIGRATION HUB</w:t>
                            </w:r>
                            <w:r w:rsidR="0019141C">
                              <w:t xml:space="preserve">, </w:t>
                            </w:r>
                            <w:r>
                              <w:t>LAGOS NIGERIA</w:t>
                            </w:r>
                            <w:r w:rsidR="0019141C">
                              <w:t xml:space="preserve">, </w:t>
                            </w:r>
                            <w:r>
                              <w:t>01</w:t>
                            </w:r>
                            <w:r w:rsidR="0019141C">
                              <w:t>/20</w:t>
                            </w:r>
                            <w:r>
                              <w:t xml:space="preserve">22 – </w:t>
                            </w:r>
                            <w:r w:rsidR="0019141C">
                              <w:t>0</w:t>
                            </w:r>
                            <w:r>
                              <w:t>3/2022</w:t>
                            </w:r>
                          </w:p>
                          <w:p w14:paraId="04866EB1" w14:textId="60E2A648" w:rsidR="00E75DF7" w:rsidRPr="00F638AC" w:rsidRDefault="00E75DF7" w:rsidP="002D7A33">
                            <w:pPr>
                              <w:pStyle w:val="Heading3"/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1113A" id="Text Box 58" o:spid="_x0000_s1028" type="#_x0000_t202" style="position:absolute;left:0;text-align:left;margin-left:27.65pt;margin-top:378.2pt;width:314.55pt;height:18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" filled="f" stroked="f">
                <v:textbox>
                  <w:txbxContent>
                    <w:p w14:paraId="7334F0D0" w14:textId="675B047D" w:rsidR="0019141C" w:rsidRPr="00F638AC" w:rsidRDefault="0010652A" w:rsidP="0019141C">
                      <w:pPr>
                        <w:pStyle w:val="Heading3"/>
                      </w:pPr>
                      <w:r>
                        <w:t>IMMIGRATION HUB</w:t>
                      </w:r>
                      <w:r w:rsidR="0019141C">
                        <w:t xml:space="preserve">, </w:t>
                      </w:r>
                      <w:r>
                        <w:t>LAGOS NIGERIA</w:t>
                      </w:r>
                      <w:r w:rsidR="0019141C">
                        <w:t xml:space="preserve">, </w:t>
                      </w:r>
                      <w:r>
                        <w:t>01</w:t>
                      </w:r>
                      <w:r w:rsidR="0019141C">
                        <w:t>/20</w:t>
                      </w:r>
                      <w:r>
                        <w:t xml:space="preserve">22 – </w:t>
                      </w:r>
                      <w:r w:rsidR="0019141C">
                        <w:t>0</w:t>
                      </w:r>
                      <w:r>
                        <w:t>3/2022</w:t>
                      </w:r>
                    </w:p>
                    <w:p w14:paraId="04866EB1" w14:textId="60E2A648" w:rsidR="00E75DF7" w:rsidRPr="00F638AC" w:rsidRDefault="00E75DF7" w:rsidP="002D7A33">
                      <w:pPr>
                        <w:pStyle w:val="Heading3"/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47F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5A8785" wp14:editId="1EE41790">
                <wp:simplePos x="0" y="0"/>
                <wp:positionH relativeFrom="column">
                  <wp:posOffset>351155</wp:posOffset>
                </wp:positionH>
                <wp:positionV relativeFrom="paragraph">
                  <wp:posOffset>4607560</wp:posOffset>
                </wp:positionV>
                <wp:extent cx="3994785" cy="229870"/>
                <wp:effectExtent l="0" t="0" r="0" b="0"/>
                <wp:wrapThrough wrapText="bothSides">
                  <wp:wrapPolygon edited="0">
                    <wp:start x="206" y="0"/>
                    <wp:lineTo x="206" y="19691"/>
                    <wp:lineTo x="21219" y="19691"/>
                    <wp:lineTo x="21219" y="0"/>
                    <wp:lineTo x="206" y="0"/>
                  </wp:wrapPolygon>
                </wp:wrapThrough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0AEE6" w14:textId="165CC468" w:rsidR="00E75DF7" w:rsidRPr="00F638AC" w:rsidRDefault="0010652A" w:rsidP="002D7A33">
                            <w:pPr>
                              <w:pStyle w:val="Heading2"/>
                            </w:pPr>
                            <w:r w:rsidRPr="0010652A">
                              <w:t xml:space="preserve">DIGITAL </w:t>
                            </w:r>
                            <w:r>
                              <w:t xml:space="preserve">MARKETING </w:t>
                            </w:r>
                            <w:r w:rsidRPr="0010652A">
                              <w:t>STRATEGIST</w:t>
                            </w:r>
                            <w:r>
                              <w:t xml:space="preserve"> (REMOTE CONTRACT)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A8785" id="Text Box 57" o:spid="_x0000_s1029" type="#_x0000_t202" style="position:absolute;left:0;text-align:left;margin-left:27.65pt;margin-top:362.8pt;width:314.55pt;height:18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" filled="f" stroked="f">
                <v:textbox>
                  <w:txbxContent>
                    <w:p w14:paraId="53C0AEE6" w14:textId="165CC468" w:rsidR="00E75DF7" w:rsidRPr="00F638AC" w:rsidRDefault="0010652A" w:rsidP="002D7A33">
                      <w:pPr>
                        <w:pStyle w:val="Heading2"/>
                      </w:pPr>
                      <w:r w:rsidRPr="0010652A">
                        <w:t xml:space="preserve">DIGITAL </w:t>
                      </w:r>
                      <w:r>
                        <w:t xml:space="preserve">MARKETING </w:t>
                      </w:r>
                      <w:r w:rsidRPr="0010652A">
                        <w:t>STRATEGIST</w:t>
                      </w:r>
                      <w:r>
                        <w:t xml:space="preserve"> (REMOTE CONTRACT)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47F0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4236FC" wp14:editId="413A81FA">
                <wp:simplePos x="0" y="0"/>
                <wp:positionH relativeFrom="column">
                  <wp:posOffset>350520</wp:posOffset>
                </wp:positionH>
                <wp:positionV relativeFrom="paragraph">
                  <wp:posOffset>3231515</wp:posOffset>
                </wp:positionV>
                <wp:extent cx="3994785" cy="1152525"/>
                <wp:effectExtent l="0" t="0" r="0" b="9525"/>
                <wp:wrapThrough wrapText="bothSides">
                  <wp:wrapPolygon edited="0">
                    <wp:start x="206" y="0"/>
                    <wp:lineTo x="206" y="21421"/>
                    <wp:lineTo x="21219" y="21421"/>
                    <wp:lineTo x="21219" y="0"/>
                    <wp:lineTo x="206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B3E9B" w14:textId="0CBB51B1" w:rsidR="00081B6F" w:rsidRDefault="00081B6F" w:rsidP="00081B6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Design and implementation of sales funnels</w:t>
                            </w:r>
                            <w:r w:rsidR="00847F07">
                              <w:t xml:space="preserve"> to generate and nurture leads</w:t>
                            </w:r>
                          </w:p>
                          <w:p w14:paraId="73A8CCE9" w14:textId="25B244A3" w:rsidR="00081B6F" w:rsidRDefault="00625AEF" w:rsidP="00081B6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Developing</w:t>
                            </w:r>
                            <w:r w:rsidR="00847F07">
                              <w:t xml:space="preserve"> landing pages for search and social media campaigns</w:t>
                            </w:r>
                            <w:r w:rsidR="00081B6F" w:rsidRPr="00081B6F">
                              <w:t xml:space="preserve"> </w:t>
                            </w:r>
                          </w:p>
                          <w:p w14:paraId="32B6EE7A" w14:textId="7B3EAAD2" w:rsidR="00081B6F" w:rsidRDefault="00625AEF" w:rsidP="00081B6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Integrating</w:t>
                            </w:r>
                            <w:r w:rsidR="00847F07">
                              <w:t xml:space="preserve"> landing pages, lead forms, CRMs and email marketing systems to automate processes</w:t>
                            </w:r>
                          </w:p>
                          <w:p w14:paraId="5DE69CB0" w14:textId="71EF43F7" w:rsidR="00081B6F" w:rsidRDefault="00625AEF" w:rsidP="00081B6F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Tracking</w:t>
                            </w:r>
                            <w:r w:rsidR="00847F07">
                              <w:t xml:space="preserve"> site data with </w:t>
                            </w:r>
                            <w:r w:rsidR="00081B6F" w:rsidRPr="00081B6F">
                              <w:t>Google tag manager and Google analytics</w:t>
                            </w:r>
                            <w:r w:rsidR="00847F07">
                              <w:t xml:space="preserve"> to understand customer behavior and for ad reporting</w:t>
                            </w:r>
                            <w:r w:rsidR="00081B6F" w:rsidRPr="00081B6F">
                              <w:t xml:space="preserve">. </w:t>
                            </w:r>
                          </w:p>
                          <w:p w14:paraId="4AD4A51B" w14:textId="7E70FC88" w:rsidR="00075E81" w:rsidRPr="002F6FBB" w:rsidRDefault="00081B6F" w:rsidP="002302F8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</w:t>
                            </w:r>
                            <w:r w:rsidR="00625AEF">
                              <w:t>anaging</w:t>
                            </w:r>
                            <w:r w:rsidRPr="00081B6F">
                              <w:t xml:space="preserve"> lead generation campaig</w:t>
                            </w:r>
                            <w:r w:rsidR="00847F07">
                              <w:t>ns across social media channels.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36FC" id="Text Box 16" o:spid="_x0000_s1030" type="#_x0000_t202" style="position:absolute;left:0;text-align:left;margin-left:27.6pt;margin-top:254.45pt;width:314.55pt;height:90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" filled="f" stroked="f">
                <v:textbox>
                  <w:txbxContent>
                    <w:p w14:paraId="633B3E9B" w14:textId="0CBB51B1" w:rsidR="00081B6F" w:rsidRDefault="00081B6F" w:rsidP="00081B6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Design and implementation of sales funnels</w:t>
                      </w:r>
                      <w:r w:rsidR="00847F07">
                        <w:t xml:space="preserve"> to generate and nurture leads</w:t>
                      </w:r>
                    </w:p>
                    <w:p w14:paraId="73A8CCE9" w14:textId="25B244A3" w:rsidR="00081B6F" w:rsidRDefault="00625AEF" w:rsidP="00081B6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Developing</w:t>
                      </w:r>
                      <w:r w:rsidR="00847F07">
                        <w:t xml:space="preserve"> landing pages for search and social media campaigns</w:t>
                      </w:r>
                      <w:r w:rsidR="00081B6F" w:rsidRPr="00081B6F">
                        <w:t xml:space="preserve"> </w:t>
                      </w:r>
                    </w:p>
                    <w:p w14:paraId="32B6EE7A" w14:textId="7B3EAAD2" w:rsidR="00081B6F" w:rsidRDefault="00625AEF" w:rsidP="00081B6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Integrating</w:t>
                      </w:r>
                      <w:r w:rsidR="00847F07">
                        <w:t xml:space="preserve"> landing pages, lead forms, CRMs and email marketing systems to automate processes</w:t>
                      </w:r>
                    </w:p>
                    <w:p w14:paraId="5DE69CB0" w14:textId="71EF43F7" w:rsidR="00081B6F" w:rsidRDefault="00625AEF" w:rsidP="00081B6F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Tracking</w:t>
                      </w:r>
                      <w:r w:rsidR="00847F07">
                        <w:t xml:space="preserve"> site data with </w:t>
                      </w:r>
                      <w:r w:rsidR="00081B6F" w:rsidRPr="00081B6F">
                        <w:t>Google tag manager and Google analytics</w:t>
                      </w:r>
                      <w:r w:rsidR="00847F07">
                        <w:t xml:space="preserve"> to understand customer behavior and for ad reporting</w:t>
                      </w:r>
                      <w:r w:rsidR="00081B6F" w:rsidRPr="00081B6F">
                        <w:t xml:space="preserve">. </w:t>
                      </w:r>
                    </w:p>
                    <w:p w14:paraId="4AD4A51B" w14:textId="7E70FC88" w:rsidR="00075E81" w:rsidRPr="002F6FBB" w:rsidRDefault="00081B6F" w:rsidP="002302F8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M</w:t>
                      </w:r>
                      <w:r w:rsidR="00625AEF">
                        <w:t>anaging</w:t>
                      </w:r>
                      <w:r w:rsidRPr="00081B6F">
                        <w:t xml:space="preserve"> lead generation campaig</w:t>
                      </w:r>
                      <w:r w:rsidR="00847F07">
                        <w:t>ns across social media channels.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87A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BA2D84" wp14:editId="27AC791A">
                <wp:simplePos x="0" y="0"/>
                <wp:positionH relativeFrom="column">
                  <wp:posOffset>350520</wp:posOffset>
                </wp:positionH>
                <wp:positionV relativeFrom="paragraph">
                  <wp:posOffset>659765</wp:posOffset>
                </wp:positionV>
                <wp:extent cx="3995420" cy="904875"/>
                <wp:effectExtent l="0" t="0" r="0" b="9525"/>
                <wp:wrapThrough wrapText="bothSides">
                  <wp:wrapPolygon edited="0">
                    <wp:start x="206" y="0"/>
                    <wp:lineTo x="206" y="21373"/>
                    <wp:lineTo x="21216" y="21373"/>
                    <wp:lineTo x="21216" y="0"/>
                    <wp:lineTo x="206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89288" w14:textId="089629E7" w:rsidR="00716467" w:rsidRPr="00716467" w:rsidRDefault="00716467" w:rsidP="00716467">
                            <w:pPr>
                              <w:jc w:val="both"/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</w:pPr>
                            <w:r w:rsidRPr="00716467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Digital Marketing </w:t>
                            </w:r>
                            <w:r w:rsidR="009A3D12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>Engineer</w:t>
                            </w:r>
                            <w:r w:rsidRPr="00716467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 with hands-on experience in </w:t>
                            </w:r>
                            <w:r w:rsidR="00F87A8C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>digital marketing</w:t>
                            </w:r>
                            <w:r w:rsidRPr="00716467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 and lead generation in competitive markets. Offering an array of skills such as search engine optimization, social media marketing,</w:t>
                            </w:r>
                            <w:r w:rsidR="00562B53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 workflow automation,</w:t>
                            </w:r>
                            <w:r w:rsidRPr="00716467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 data analysis, landing page </w:t>
                            </w:r>
                            <w:r w:rsidR="00562B53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>designing</w:t>
                            </w:r>
                            <w:r w:rsidRPr="00716467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>,</w:t>
                            </w:r>
                            <w:r w:rsidR="00562B53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 content creation and </w:t>
                            </w:r>
                            <w:r w:rsidR="008703C3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search engine </w:t>
                            </w:r>
                            <w:r w:rsidR="00562B53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>advertising</w:t>
                            </w:r>
                            <w:r w:rsidRPr="00716467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562B53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Well-rounded in technology and entrepreneurship, </w:t>
                            </w:r>
                            <w:r w:rsidR="00F87A8C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passionate about leveraging technology to directly impact </w:t>
                            </w:r>
                            <w:r w:rsidR="00A7148D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 xml:space="preserve">day-to-day </w:t>
                            </w:r>
                            <w:r w:rsidR="00F87A8C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</w:rPr>
                              <w:t>business processes.</w:t>
                            </w:r>
                          </w:p>
                          <w:p w14:paraId="32000699" w14:textId="77777777" w:rsidR="00E24016" w:rsidRPr="00054772" w:rsidRDefault="00E24016" w:rsidP="00921250">
                            <w:pPr>
                              <w:jc w:val="both"/>
                              <w:rPr>
                                <w:rFonts w:ascii="Source Sans Pro Light" w:hAnsi="Source Sans Pro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2D84" id="Text Box 6" o:spid="_x0000_s1031" type="#_x0000_t202" style="position:absolute;left:0;text-align:left;margin-left:27.6pt;margin-top:51.95pt;width:314.6pt;height:71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" filled="f" stroked="f">
                <v:textbox>
                  <w:txbxContent>
                    <w:p w14:paraId="2B289288" w14:textId="089629E7" w:rsidR="00716467" w:rsidRPr="00716467" w:rsidRDefault="00716467" w:rsidP="00716467">
                      <w:pPr>
                        <w:jc w:val="both"/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</w:pPr>
                      <w:r w:rsidRPr="00716467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Digital Marketing </w:t>
                      </w:r>
                      <w:r w:rsidR="009A3D12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>Engineer</w:t>
                      </w:r>
                      <w:r w:rsidRPr="00716467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 with hands-on experience in </w:t>
                      </w:r>
                      <w:r w:rsidR="00F87A8C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>digital marketing</w:t>
                      </w:r>
                      <w:r w:rsidRPr="00716467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 and lead generation in competitive markets. Offering an array of skills such as search engine optimization, social media marketing,</w:t>
                      </w:r>
                      <w:r w:rsidR="00562B53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 workflow automation,</w:t>
                      </w:r>
                      <w:r w:rsidRPr="00716467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 data analysis, landing page </w:t>
                      </w:r>
                      <w:r w:rsidR="00562B53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>designing</w:t>
                      </w:r>
                      <w:r w:rsidRPr="00716467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>,</w:t>
                      </w:r>
                      <w:r w:rsidR="00562B53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 content creation and </w:t>
                      </w:r>
                      <w:r w:rsidR="008703C3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search engine </w:t>
                      </w:r>
                      <w:r w:rsidR="00562B53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>advertising</w:t>
                      </w:r>
                      <w:r w:rsidRPr="00716467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. </w:t>
                      </w:r>
                      <w:r w:rsidR="00562B53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Well-rounded in technology and entrepreneurship, </w:t>
                      </w:r>
                      <w:r w:rsidR="00F87A8C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passionate about leveraging technology to directly impact </w:t>
                      </w:r>
                      <w:r w:rsidR="00A7148D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 xml:space="preserve">day-to-day </w:t>
                      </w:r>
                      <w:r w:rsidR="00F87A8C">
                        <w:rPr>
                          <w:rFonts w:ascii="Source Sans Pro Light" w:hAnsi="Source Sans Pro Light"/>
                          <w:sz w:val="16"/>
                          <w:szCs w:val="16"/>
                        </w:rPr>
                        <w:t>business processes.</w:t>
                      </w:r>
                    </w:p>
                    <w:p w14:paraId="32000699" w14:textId="77777777" w:rsidR="00E24016" w:rsidRPr="00054772" w:rsidRDefault="00E24016" w:rsidP="00921250">
                      <w:pPr>
                        <w:jc w:val="both"/>
                        <w:rPr>
                          <w:rFonts w:ascii="Source Sans Pro Light" w:hAnsi="Source Sans Pro Ligh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62B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F623A3" wp14:editId="5905027F">
                <wp:simplePos x="0" y="0"/>
                <wp:positionH relativeFrom="column">
                  <wp:posOffset>5141595</wp:posOffset>
                </wp:positionH>
                <wp:positionV relativeFrom="paragraph">
                  <wp:posOffset>4974590</wp:posOffset>
                </wp:positionV>
                <wp:extent cx="2056765" cy="1695450"/>
                <wp:effectExtent l="0" t="0" r="0" b="0"/>
                <wp:wrapThrough wrapText="bothSides">
                  <wp:wrapPolygon edited="0">
                    <wp:start x="400" y="0"/>
                    <wp:lineTo x="400" y="21357"/>
                    <wp:lineTo x="21006" y="21357"/>
                    <wp:lineTo x="21006" y="0"/>
                    <wp:lineTo x="400" y="0"/>
                  </wp:wrapPolygon>
                </wp:wrapThrough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C2EA6" w14:textId="1018388E" w:rsidR="00E46D47" w:rsidRDefault="00A54993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Facebook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Ads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Editor</w:t>
                            </w:r>
                          </w:p>
                          <w:p w14:paraId="439A26FB" w14:textId="1E7A84E5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Google Analytics</w:t>
                            </w:r>
                          </w:p>
                          <w:p w14:paraId="0BD630CC" w14:textId="421DFC69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Google Tag </w:t>
                            </w:r>
                            <w:r w:rsidR="00A54993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Manager</w:t>
                            </w:r>
                          </w:p>
                          <w:p w14:paraId="331AABC5" w14:textId="128EACA3" w:rsidR="00E46D47" w:rsidRDefault="001532D6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Google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Ad</w:t>
                            </w:r>
                            <w:r w:rsidR="00E46D47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s</w:t>
                            </w:r>
                            <w:proofErr w:type="spellEnd"/>
                            <w:r w:rsidR="00E46D47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Editor</w:t>
                            </w:r>
                          </w:p>
                          <w:p w14:paraId="5FE8978F" w14:textId="77777777" w:rsidR="00A54993" w:rsidRDefault="00A54993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 w:rsidRPr="00A54993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Hubspot</w:t>
                            </w:r>
                            <w:proofErr w:type="spellEnd"/>
                            <w:r w:rsidRPr="00A54993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CRM</w:t>
                            </w:r>
                          </w:p>
                          <w:p w14:paraId="647BDB65" w14:textId="77777777" w:rsidR="0020075C" w:rsidRDefault="0020075C" w:rsidP="0020075C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Wordpress</w:t>
                            </w:r>
                            <w:proofErr w:type="spellEnd"/>
                          </w:p>
                          <w:p w14:paraId="7E9CA84D" w14:textId="77777777" w:rsidR="0020075C" w:rsidRDefault="0020075C" w:rsidP="0020075C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Python</w:t>
                            </w:r>
                          </w:p>
                          <w:p w14:paraId="06FE1E38" w14:textId="389DE30B" w:rsidR="00F329AF" w:rsidRDefault="0020075C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HTML</w:t>
                            </w:r>
                          </w:p>
                          <w:p w14:paraId="1C1C018D" w14:textId="0D930AC7" w:rsidR="00F329AF" w:rsidRDefault="00F329AF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Bootstrap CSS</w:t>
                            </w:r>
                          </w:p>
                          <w:p w14:paraId="0C3E4A86" w14:textId="31F97092" w:rsidR="00A54993" w:rsidRDefault="0020075C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Zapier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workflow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automation</w:t>
                            </w:r>
                          </w:p>
                          <w:p w14:paraId="1C77385C" w14:textId="77BBAB97" w:rsidR="00201A53" w:rsidRDefault="00201A53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Mailchimp</w:t>
                            </w:r>
                            <w:proofErr w:type="spellEnd"/>
                          </w:p>
                          <w:p w14:paraId="65E53BCA" w14:textId="07B35CDC" w:rsidR="00F329AF" w:rsidRDefault="00F329AF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Adobe XD</w:t>
                            </w:r>
                          </w:p>
                          <w:p w14:paraId="40484FA9" w14:textId="6FD442DC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23A3" id="Text Box 100" o:spid="_x0000_s1032" type="#_x0000_t202" style="position:absolute;left:0;text-align:left;margin-left:404.85pt;margin-top:391.7pt;width:161.95pt;height:133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" filled="f" stroked="f">
                <v:textbox>
                  <w:txbxContent>
                    <w:p w14:paraId="3B7C2EA6" w14:textId="1018388E" w:rsidR="00E46D47" w:rsidRDefault="00A54993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Facebook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Ads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Editor</w:t>
                      </w:r>
                    </w:p>
                    <w:p w14:paraId="439A26FB" w14:textId="1E7A84E5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Google Analytics</w:t>
                      </w:r>
                    </w:p>
                    <w:p w14:paraId="0BD630CC" w14:textId="421DFC69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Google Tag </w:t>
                      </w:r>
                      <w:r w:rsidR="00A54993"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Manager</w:t>
                      </w:r>
                    </w:p>
                    <w:p w14:paraId="331AABC5" w14:textId="128EACA3" w:rsidR="00E46D47" w:rsidRDefault="001532D6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Google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Ad</w:t>
                      </w:r>
                      <w:r w:rsidR="00E46D47"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s</w:t>
                      </w:r>
                      <w:proofErr w:type="spellEnd"/>
                      <w:r w:rsidR="00E46D47"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Editor</w:t>
                      </w:r>
                    </w:p>
                    <w:p w14:paraId="5FE8978F" w14:textId="77777777" w:rsidR="00A54993" w:rsidRDefault="00A54993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 w:rsidRPr="00A54993"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Hubspot</w:t>
                      </w:r>
                      <w:proofErr w:type="spellEnd"/>
                      <w:r w:rsidRPr="00A54993"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CRM</w:t>
                      </w:r>
                    </w:p>
                    <w:p w14:paraId="647BDB65" w14:textId="77777777" w:rsidR="0020075C" w:rsidRDefault="0020075C" w:rsidP="0020075C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Wordpress</w:t>
                      </w:r>
                      <w:proofErr w:type="spellEnd"/>
                    </w:p>
                    <w:p w14:paraId="7E9CA84D" w14:textId="77777777" w:rsidR="0020075C" w:rsidRDefault="0020075C" w:rsidP="0020075C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Python</w:t>
                      </w:r>
                    </w:p>
                    <w:p w14:paraId="06FE1E38" w14:textId="389DE30B" w:rsidR="00F329AF" w:rsidRDefault="0020075C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HTML</w:t>
                      </w:r>
                    </w:p>
                    <w:p w14:paraId="1C1C018D" w14:textId="0D930AC7" w:rsidR="00F329AF" w:rsidRDefault="00F329AF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Bootstrap CSS</w:t>
                      </w:r>
                    </w:p>
                    <w:p w14:paraId="0C3E4A86" w14:textId="31F97092" w:rsidR="00A54993" w:rsidRDefault="0020075C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Zapier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workflow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automation</w:t>
                      </w:r>
                    </w:p>
                    <w:p w14:paraId="1C77385C" w14:textId="77BBAB97" w:rsidR="00201A53" w:rsidRDefault="00201A53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Mailchimp</w:t>
                      </w:r>
                      <w:proofErr w:type="spellEnd"/>
                    </w:p>
                    <w:p w14:paraId="65E53BCA" w14:textId="07B35CDC" w:rsidR="00F329AF" w:rsidRDefault="00F329AF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Adobe XD</w:t>
                      </w:r>
                    </w:p>
                    <w:p w14:paraId="40484FA9" w14:textId="6FD442DC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007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396C85F" wp14:editId="65A9029B">
                <wp:simplePos x="0" y="0"/>
                <wp:positionH relativeFrom="column">
                  <wp:posOffset>5151120</wp:posOffset>
                </wp:positionH>
                <wp:positionV relativeFrom="paragraph">
                  <wp:posOffset>2374265</wp:posOffset>
                </wp:positionV>
                <wp:extent cx="2376805" cy="685800"/>
                <wp:effectExtent l="0" t="0" r="0" b="0"/>
                <wp:wrapThrough wrapText="bothSides">
                  <wp:wrapPolygon edited="0">
                    <wp:start x="346" y="0"/>
                    <wp:lineTo x="346" y="21000"/>
                    <wp:lineTo x="20948" y="21000"/>
                    <wp:lineTo x="20948" y="0"/>
                    <wp:lineTo x="346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80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5A068" w14:textId="4B8026D6" w:rsidR="000D7AB5" w:rsidRDefault="000D7AB5" w:rsidP="000D7AB5">
                            <w:pPr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>CERTIFICATIONS</w:t>
                            </w:r>
                          </w:p>
                          <w:p w14:paraId="65FC97B2" w14:textId="7E629718" w:rsidR="000D7AB5" w:rsidRDefault="005467E1" w:rsidP="000D7AB5">
                            <w:pP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LinkedI</w:t>
                            </w:r>
                            <w:r w:rsidR="00FD46DB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 xml:space="preserve">n </w:t>
                            </w:r>
                            <w:r w:rsidR="0035026E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 xml:space="preserve">Digital </w:t>
                            </w:r>
                            <w:r w:rsidR="00FD46DB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M</w:t>
                            </w:r>
                            <w:r w:rsidR="0035026E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 xml:space="preserve">arketing </w:t>
                            </w:r>
                            <w:proofErr w:type="spellStart"/>
                            <w:r w:rsidR="00FD46DB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Specialisation</w:t>
                            </w:r>
                            <w:proofErr w:type="spellEnd"/>
                            <w:r w:rsidR="00FD46DB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 xml:space="preserve">  </w:t>
                            </w:r>
                            <w:proofErr w:type="spellStart"/>
                            <w:r w:rsidR="00FD46DB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Certificate</w:t>
                            </w:r>
                            <w:proofErr w:type="spellEnd"/>
                          </w:p>
                          <w:p w14:paraId="446A0C0F" w14:textId="0E1EE76E" w:rsidR="000D7AB5" w:rsidRDefault="000D7AB5" w:rsidP="000D7AB5">
                            <w:pP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HubSpot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Inbound</w:t>
                            </w:r>
                            <w:proofErr w:type="spellEnd"/>
                            <w:r w:rsidR="00F96B03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 xml:space="preserve"> Marketing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Certificate</w:t>
                            </w:r>
                            <w:proofErr w:type="spellEnd"/>
                          </w:p>
                          <w:p w14:paraId="14F37359" w14:textId="624DF09F" w:rsidR="0020075C" w:rsidRDefault="0020075C" w:rsidP="000D7AB5">
                            <w:pP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Udacity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Analyst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Nanodegree</w:t>
                            </w:r>
                            <w:proofErr w:type="spellEnd"/>
                            <w:r w:rsidR="00F96B03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 xml:space="preserve"> (in </w:t>
                            </w:r>
                            <w:proofErr w:type="spellStart"/>
                            <w:r w:rsidR="00F96B03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progress</w:t>
                            </w:r>
                            <w:proofErr w:type="spellEnd"/>
                            <w:r w:rsidR="00F96B03"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  <w:t>)</w:t>
                            </w:r>
                          </w:p>
                          <w:p w14:paraId="330DC33C" w14:textId="77777777" w:rsidR="000D7AB5" w:rsidRPr="000D7AB5" w:rsidRDefault="000D7AB5" w:rsidP="000D7AB5">
                            <w:pPr>
                              <w:rPr>
                                <w:rFonts w:ascii="Source Sans Pro Light" w:hAnsi="Source Sans Pro Light"/>
                                <w:sz w:val="16"/>
                                <w:szCs w:val="16"/>
                                <w:lang w:val="fr-CA"/>
                              </w:rPr>
                            </w:pPr>
                          </w:p>
                          <w:p w14:paraId="7BFC6CFD" w14:textId="77777777" w:rsidR="00212D20" w:rsidRPr="00212D20" w:rsidRDefault="00212D20" w:rsidP="000306BD">
                            <w:pPr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C85F" id="Text Box 15" o:spid="_x0000_s1033" type="#_x0000_t202" style="position:absolute;left:0;text-align:left;margin-left:405.6pt;margin-top:186.95pt;width:187.15pt;height:5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" filled="f" stroked="f">
                <v:textbox>
                  <w:txbxContent>
                    <w:p w14:paraId="5315A068" w14:textId="4B8026D6" w:rsidR="000D7AB5" w:rsidRDefault="000D7AB5" w:rsidP="000D7AB5">
                      <w:pPr>
                        <w:rPr>
                          <w:rFonts w:ascii="Source Sans Pro" w:hAnsi="Source Sans Pro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" w:hAnsi="Source Sans Pro"/>
                          <w:sz w:val="16"/>
                          <w:szCs w:val="16"/>
                        </w:rPr>
                        <w:t>CERTIFICATIONS</w:t>
                      </w:r>
                    </w:p>
                    <w:p w14:paraId="65FC97B2" w14:textId="7E629718" w:rsidR="000D7AB5" w:rsidRDefault="005467E1" w:rsidP="000D7AB5">
                      <w:pP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LinkedI</w:t>
                      </w:r>
                      <w:r w:rsidR="00FD46DB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 xml:space="preserve">n </w:t>
                      </w:r>
                      <w:r w:rsidR="0035026E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 xml:space="preserve">Digital </w:t>
                      </w:r>
                      <w:r w:rsidR="00FD46DB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M</w:t>
                      </w:r>
                      <w:r w:rsidR="0035026E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 xml:space="preserve">arketing </w:t>
                      </w:r>
                      <w:proofErr w:type="spellStart"/>
                      <w:r w:rsidR="00FD46DB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Specialisation</w:t>
                      </w:r>
                      <w:proofErr w:type="spellEnd"/>
                      <w:r w:rsidR="00FD46DB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 xml:space="preserve">  </w:t>
                      </w:r>
                      <w:proofErr w:type="spellStart"/>
                      <w:r w:rsidR="00FD46DB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Certificate</w:t>
                      </w:r>
                      <w:proofErr w:type="spellEnd"/>
                    </w:p>
                    <w:p w14:paraId="446A0C0F" w14:textId="0E1EE76E" w:rsidR="000D7AB5" w:rsidRDefault="000D7AB5" w:rsidP="000D7AB5">
                      <w:pP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HubSpot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Inbound</w:t>
                      </w:r>
                      <w:proofErr w:type="spellEnd"/>
                      <w:r w:rsidR="00F96B03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 xml:space="preserve"> Marketing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Certificate</w:t>
                      </w:r>
                      <w:proofErr w:type="spellEnd"/>
                    </w:p>
                    <w:p w14:paraId="14F37359" w14:textId="624DF09F" w:rsidR="0020075C" w:rsidRDefault="0020075C" w:rsidP="000D7AB5">
                      <w:pP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Udacity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Analyst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Nanodegree</w:t>
                      </w:r>
                      <w:proofErr w:type="spellEnd"/>
                      <w:r w:rsidR="00F96B03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 xml:space="preserve"> (in </w:t>
                      </w:r>
                      <w:proofErr w:type="spellStart"/>
                      <w:r w:rsidR="00F96B03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progress</w:t>
                      </w:r>
                      <w:proofErr w:type="spellEnd"/>
                      <w:r w:rsidR="00F96B03"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  <w:t>)</w:t>
                      </w:r>
                    </w:p>
                    <w:p w14:paraId="330DC33C" w14:textId="77777777" w:rsidR="000D7AB5" w:rsidRPr="000D7AB5" w:rsidRDefault="000D7AB5" w:rsidP="000D7AB5">
                      <w:pPr>
                        <w:rPr>
                          <w:rFonts w:ascii="Source Sans Pro Light" w:hAnsi="Source Sans Pro Light"/>
                          <w:sz w:val="16"/>
                          <w:szCs w:val="16"/>
                          <w:lang w:val="fr-CA"/>
                        </w:rPr>
                      </w:pPr>
                    </w:p>
                    <w:p w14:paraId="7BFC6CFD" w14:textId="77777777" w:rsidR="00212D20" w:rsidRPr="00212D20" w:rsidRDefault="00212D20" w:rsidP="000306BD">
                      <w:pPr>
                        <w:rPr>
                          <w:rFonts w:ascii="Source Sans Pro" w:hAnsi="Source Sans Pr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46D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DA3C02" wp14:editId="537C35B7">
                <wp:simplePos x="0" y="0"/>
                <wp:positionH relativeFrom="margin">
                  <wp:posOffset>5113020</wp:posOffset>
                </wp:positionH>
                <wp:positionV relativeFrom="paragraph">
                  <wp:posOffset>4632325</wp:posOffset>
                </wp:positionV>
                <wp:extent cx="2377440" cy="318135"/>
                <wp:effectExtent l="0" t="0" r="0" b="5715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11D2" w14:textId="13B86D7D" w:rsidR="0040545C" w:rsidRPr="00B378FE" w:rsidRDefault="00344B61" w:rsidP="00054772">
                            <w:pPr>
                              <w:pStyle w:val="Heading1"/>
                            </w:pPr>
                            <w: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3C02" id="Text Box 125" o:spid="_x0000_s1034" type="#_x0000_t202" style="position:absolute;left:0;text-align:left;margin-left:402.6pt;margin-top:364.75pt;width:187.2pt;height:25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" filled="f" stroked="f">
                <v:textbox>
                  <w:txbxContent>
                    <w:p w14:paraId="247911D2" w14:textId="13B86D7D" w:rsidR="0040545C" w:rsidRPr="00B378FE" w:rsidRDefault="00344B61" w:rsidP="00054772">
                      <w:pPr>
                        <w:pStyle w:val="Heading1"/>
                      </w:pPr>
                      <w:r>
                        <w:t>Technical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D7BD4C" wp14:editId="0DEC11D6">
                <wp:simplePos x="0" y="0"/>
                <wp:positionH relativeFrom="column">
                  <wp:posOffset>351155</wp:posOffset>
                </wp:positionH>
                <wp:positionV relativeFrom="paragraph">
                  <wp:posOffset>218440</wp:posOffset>
                </wp:positionV>
                <wp:extent cx="3995420" cy="228600"/>
                <wp:effectExtent l="0" t="0" r="0" b="0"/>
                <wp:wrapThrough wrapText="bothSides">
                  <wp:wrapPolygon edited="0">
                    <wp:start x="137" y="0"/>
                    <wp:lineTo x="137" y="19200"/>
                    <wp:lineTo x="21284" y="19200"/>
                    <wp:lineTo x="21284" y="0"/>
                    <wp:lineTo x="137" y="0"/>
                  </wp:wrapPolygon>
                </wp:wrapThrough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86207" w14:textId="357D3E1B" w:rsidR="000306BD" w:rsidRPr="00054772" w:rsidRDefault="00FD1BBA" w:rsidP="00054772">
                            <w:pPr>
                              <w:pStyle w:val="Heading1"/>
                            </w:pPr>
                            <w:r>
                              <w:t>Summary Of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7BD4C" id="Text Box 229" o:spid="_x0000_s1035" type="#_x0000_t202" style="position:absolute;left:0;text-align:left;margin-left:27.65pt;margin-top:17.2pt;width:314.6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" filled="f" stroked="f">
                <v:textbox>
                  <w:txbxContent>
                    <w:p w14:paraId="2A886207" w14:textId="357D3E1B" w:rsidR="000306BD" w:rsidRPr="00054772" w:rsidRDefault="00FD1BBA" w:rsidP="00054772">
                      <w:pPr>
                        <w:pStyle w:val="Heading1"/>
                      </w:pPr>
                      <w:r>
                        <w:t>Summary Of Qualifications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12B865" wp14:editId="7031121B">
                <wp:simplePos x="0" y="0"/>
                <wp:positionH relativeFrom="column">
                  <wp:posOffset>439420</wp:posOffset>
                </wp:positionH>
                <wp:positionV relativeFrom="paragraph">
                  <wp:posOffset>506730</wp:posOffset>
                </wp:positionV>
                <wp:extent cx="548640" cy="0"/>
                <wp:effectExtent l="0" t="0" r="35560" b="25400"/>
                <wp:wrapThrough wrapText="bothSides">
                  <wp:wrapPolygon edited="0">
                    <wp:start x="0" y="-1"/>
                    <wp:lineTo x="0" y="-1"/>
                    <wp:lineTo x="22000" y="-1"/>
                    <wp:lineTo x="22000" y="-1"/>
                    <wp:lineTo x="0" y="-1"/>
                  </wp:wrapPolygon>
                </wp:wrapThrough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A1A15" id="Straight Connector 3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39.9pt" to="77.8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" strokecolor="black [3213]" strokeweight=".2pt">
                <v:stroke joinstyle="miter"/>
                <w10:wrap type="through"/>
              </v:lin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C7D079" wp14:editId="17AB9928">
                <wp:simplePos x="0" y="0"/>
                <wp:positionH relativeFrom="column">
                  <wp:posOffset>351155</wp:posOffset>
                </wp:positionH>
                <wp:positionV relativeFrom="paragraph">
                  <wp:posOffset>2744470</wp:posOffset>
                </wp:positionV>
                <wp:extent cx="3994785" cy="243840"/>
                <wp:effectExtent l="0" t="0" r="0" b="10160"/>
                <wp:wrapThrough wrapText="bothSides">
                  <wp:wrapPolygon edited="0">
                    <wp:start x="137" y="0"/>
                    <wp:lineTo x="137" y="20250"/>
                    <wp:lineTo x="21288" y="20250"/>
                    <wp:lineTo x="21288" y="0"/>
                    <wp:lineTo x="137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840CC" w14:textId="3E9EC4D5" w:rsidR="00467CCB" w:rsidRPr="002D7A33" w:rsidRDefault="00D64E74" w:rsidP="002D7A33">
                            <w:pPr>
                              <w:pStyle w:val="Heading2"/>
                            </w:pPr>
                            <w:r w:rsidRPr="00D64E74">
                              <w:t xml:space="preserve">DIGITAL </w:t>
                            </w:r>
                            <w:r>
                              <w:t xml:space="preserve">Marketing </w:t>
                            </w:r>
                            <w:r w:rsidRPr="00D64E74">
                              <w:t>STRATEGIST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7D079" id="Text Box 54" o:spid="_x0000_s1036" type="#_x0000_t202" style="position:absolute;left:0;text-align:left;margin-left:27.65pt;margin-top:216.1pt;width:314.55pt;height:19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" filled="f" stroked="f">
                <v:textbox>
                  <w:txbxContent>
                    <w:p w14:paraId="28C840CC" w14:textId="3E9EC4D5" w:rsidR="00467CCB" w:rsidRPr="002D7A33" w:rsidRDefault="00D64E74" w:rsidP="002D7A33">
                      <w:pPr>
                        <w:pStyle w:val="Heading2"/>
                      </w:pPr>
                      <w:r w:rsidRPr="00D64E74">
                        <w:t xml:space="preserve">DIGITAL </w:t>
                      </w:r>
                      <w:r>
                        <w:t xml:space="preserve">Marketing </w:t>
                      </w:r>
                      <w:r w:rsidRPr="00D64E74">
                        <w:t>STRATEGIST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7CD737" wp14:editId="695759DA">
                <wp:simplePos x="0" y="0"/>
                <wp:positionH relativeFrom="column">
                  <wp:posOffset>351155</wp:posOffset>
                </wp:positionH>
                <wp:positionV relativeFrom="paragraph">
                  <wp:posOffset>2967990</wp:posOffset>
                </wp:positionV>
                <wp:extent cx="3994785" cy="245110"/>
                <wp:effectExtent l="0" t="0" r="0" b="8890"/>
                <wp:wrapThrough wrapText="bothSides">
                  <wp:wrapPolygon edited="0">
                    <wp:start x="137" y="0"/>
                    <wp:lineTo x="137" y="20145"/>
                    <wp:lineTo x="21288" y="20145"/>
                    <wp:lineTo x="21288" y="0"/>
                    <wp:lineTo x="137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3D315" w14:textId="18EF62E0" w:rsidR="00467CCB" w:rsidRPr="002D7A33" w:rsidRDefault="00D64E74" w:rsidP="002D7A33">
                            <w:pPr>
                              <w:pStyle w:val="Heading3"/>
                            </w:pPr>
                            <w:r w:rsidRPr="00D64E74">
                              <w:t>EXTRA INCOME TIPS</w:t>
                            </w:r>
                            <w:r>
                              <w:t>, LAGOS NIGERIA 02/2022 - PRESENT</w:t>
                            </w:r>
                          </w:p>
                          <w:p w14:paraId="0D75711F" w14:textId="77777777" w:rsidR="00467CCB" w:rsidRPr="002D7A33" w:rsidRDefault="00467CCB" w:rsidP="00467CCB">
                            <w:pPr>
                              <w:rPr>
                                <w:rFonts w:ascii="Source Sans Pro" w:hAnsi="Source Sans Pro"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CD737" id="Text Box 55" o:spid="_x0000_s1037" type="#_x0000_t202" style="position:absolute;left:0;text-align:left;margin-left:27.65pt;margin-top:233.7pt;width:314.55pt;height:19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" filled="f" stroked="f">
                <v:textbox>
                  <w:txbxContent>
                    <w:p w14:paraId="0373D315" w14:textId="18EF62E0" w:rsidR="00467CCB" w:rsidRPr="002D7A33" w:rsidRDefault="00D64E74" w:rsidP="002D7A33">
                      <w:pPr>
                        <w:pStyle w:val="Heading3"/>
                      </w:pPr>
                      <w:r w:rsidRPr="00D64E74">
                        <w:t>EXTRA INCOME TIPS</w:t>
                      </w:r>
                      <w:r>
                        <w:t>, LAGOS NIGERIA 02/2022 - PRESENT</w:t>
                      </w:r>
                    </w:p>
                    <w:p w14:paraId="0D75711F" w14:textId="77777777" w:rsidR="00467CCB" w:rsidRPr="002D7A33" w:rsidRDefault="00467CCB" w:rsidP="00467CCB">
                      <w:pPr>
                        <w:rPr>
                          <w:rFonts w:ascii="Source Sans Pro" w:hAnsi="Source Sans Pro"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E0D279" wp14:editId="68964897">
                <wp:simplePos x="0" y="0"/>
                <wp:positionH relativeFrom="column">
                  <wp:posOffset>351155</wp:posOffset>
                </wp:positionH>
                <wp:positionV relativeFrom="paragraph">
                  <wp:posOffset>2306320</wp:posOffset>
                </wp:positionV>
                <wp:extent cx="3994785" cy="226695"/>
                <wp:effectExtent l="0" t="0" r="0" b="1905"/>
                <wp:wrapThrough wrapText="bothSides">
                  <wp:wrapPolygon edited="0">
                    <wp:start x="137" y="0"/>
                    <wp:lineTo x="137" y="19361"/>
                    <wp:lineTo x="21288" y="19361"/>
                    <wp:lineTo x="21288" y="0"/>
                    <wp:lineTo x="137" y="0"/>
                  </wp:wrapPolygon>
                </wp:wrapThrough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C56F1" w14:textId="77777777" w:rsidR="00467CCB" w:rsidRPr="00B378FE" w:rsidRDefault="00467CCB" w:rsidP="00054772">
                            <w:pPr>
                              <w:pStyle w:val="Heading1"/>
                            </w:pPr>
                            <w: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0D279" id="Text Box 51" o:spid="_x0000_s1038" type="#_x0000_t202" style="position:absolute;left:0;text-align:left;margin-left:27.65pt;margin-top:181.6pt;width:314.55pt;height:17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" filled="f" stroked="f">
                <v:textbox>
                  <w:txbxContent>
                    <w:p w14:paraId="1ACC56F1" w14:textId="77777777" w:rsidR="00467CCB" w:rsidRPr="00B378FE" w:rsidRDefault="00467CCB" w:rsidP="00054772">
                      <w:pPr>
                        <w:pStyle w:val="Heading1"/>
                      </w:pPr>
                      <w:r>
                        <w:t>professional experience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A5F48C" wp14:editId="21CA5F24">
                <wp:simplePos x="0" y="0"/>
                <wp:positionH relativeFrom="column">
                  <wp:posOffset>439420</wp:posOffset>
                </wp:positionH>
                <wp:positionV relativeFrom="paragraph">
                  <wp:posOffset>2598420</wp:posOffset>
                </wp:positionV>
                <wp:extent cx="548005" cy="0"/>
                <wp:effectExtent l="0" t="0" r="36195" b="25400"/>
                <wp:wrapThrough wrapText="bothSides">
                  <wp:wrapPolygon edited="0">
                    <wp:start x="0" y="-1"/>
                    <wp:lineTo x="0" y="-1"/>
                    <wp:lineTo x="22025" y="-1"/>
                    <wp:lineTo x="22025" y="-1"/>
                    <wp:lineTo x="0" y="-1"/>
                  </wp:wrapPolygon>
                </wp:wrapThrough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48713C" id="Straight_x0020_Connector_x0020_3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204.6pt" to="77.75pt,20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" strokecolor="black [3213]" strokeweight=".2pt">
                <v:stroke joinstyle="miter"/>
                <w10:wrap type="through"/>
              </v:lin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EFC80C" wp14:editId="09587698">
                <wp:simplePos x="0" y="0"/>
                <wp:positionH relativeFrom="column">
                  <wp:posOffset>5215890</wp:posOffset>
                </wp:positionH>
                <wp:positionV relativeFrom="paragraph">
                  <wp:posOffset>4893945</wp:posOffset>
                </wp:positionV>
                <wp:extent cx="548005" cy="0"/>
                <wp:effectExtent l="0" t="0" r="36195" b="25400"/>
                <wp:wrapThrough wrapText="bothSides">
                  <wp:wrapPolygon edited="0">
                    <wp:start x="0" y="-1"/>
                    <wp:lineTo x="0" y="-1"/>
                    <wp:lineTo x="22025" y="-1"/>
                    <wp:lineTo x="22025" y="-1"/>
                    <wp:lineTo x="0" y="-1"/>
                  </wp:wrapPolygon>
                </wp:wrapThrough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3774FD" id="Straight_x0020_Connector_x0020_3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385.35pt" to="453.85pt,38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" strokecolor="black [3213]" strokeweight=".2pt">
                <v:stroke joinstyle="miter"/>
                <w10:wrap type="through"/>
              </v:lin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9F48AD" wp14:editId="6D17CE54">
                <wp:simplePos x="0" y="0"/>
                <wp:positionH relativeFrom="column">
                  <wp:posOffset>5225415</wp:posOffset>
                </wp:positionH>
                <wp:positionV relativeFrom="paragraph">
                  <wp:posOffset>2219325</wp:posOffset>
                </wp:positionV>
                <wp:extent cx="548005" cy="0"/>
                <wp:effectExtent l="0" t="0" r="36195" b="25400"/>
                <wp:wrapThrough wrapText="bothSides">
                  <wp:wrapPolygon edited="0">
                    <wp:start x="0" y="-1"/>
                    <wp:lineTo x="0" y="-1"/>
                    <wp:lineTo x="22025" y="-1"/>
                    <wp:lineTo x="22025" y="-1"/>
                    <wp:lineTo x="0" y="-1"/>
                  </wp:wrapPolygon>
                </wp:wrapThrough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000949" id="Straight Connector 3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174.75pt" to="454.6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" strokecolor="black [3213]" strokeweight=".2pt">
                <v:stroke joinstyle="miter"/>
                <w10:wrap type="through"/>
              </v:lin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2CD770" wp14:editId="25828C2A">
                <wp:simplePos x="0" y="0"/>
                <wp:positionH relativeFrom="column">
                  <wp:posOffset>5069840</wp:posOffset>
                </wp:positionH>
                <wp:positionV relativeFrom="paragraph">
                  <wp:posOffset>419735</wp:posOffset>
                </wp:positionV>
                <wp:extent cx="2289175" cy="1365250"/>
                <wp:effectExtent l="0" t="0" r="0" b="6350"/>
                <wp:wrapThrough wrapText="bothSides">
                  <wp:wrapPolygon edited="0">
                    <wp:start x="240" y="0"/>
                    <wp:lineTo x="240" y="21299"/>
                    <wp:lineTo x="21091" y="21299"/>
                    <wp:lineTo x="21091" y="0"/>
                    <wp:lineTo x="240" y="0"/>
                  </wp:wrapPolygon>
                </wp:wrapThrough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4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4"/>
                              <w:gridCol w:w="3019"/>
                            </w:tblGrid>
                            <w:tr w:rsidR="0006141F" w14:paraId="6DE06653" w14:textId="77777777" w:rsidTr="0006141F">
                              <w:trPr>
                                <w:trHeight w:val="432"/>
                              </w:trPr>
                              <w:tc>
                                <w:tcPr>
                                  <w:tcW w:w="757" w:type="dxa"/>
                                  <w:vAlign w:val="center"/>
                                </w:tcPr>
                                <w:p w14:paraId="7BAE8275" w14:textId="77777777" w:rsidR="0006141F" w:rsidRPr="0006141F" w:rsidRDefault="0006141F" w:rsidP="001F1FEE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  <w:r w:rsidRPr="0006141F">
                                    <w:rPr>
                                      <w:rFonts w:ascii="Source Sans Pro" w:hAnsi="Source Sans Pro"/>
                                      <w:noProof/>
                                    </w:rPr>
                                    <w:drawing>
                                      <wp:inline distT="0" distB="0" distL="0" distR="0" wp14:anchorId="750240F5" wp14:editId="1760567B">
                                        <wp:extent cx="182880" cy="18288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Adress-Icon.ico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vAlign w:val="center"/>
                                </w:tcPr>
                                <w:p w14:paraId="41BD1426" w14:textId="77777777" w:rsidR="00625AEF" w:rsidRDefault="0035026E" w:rsidP="0035026E">
                                  <w:pP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Christantial</w:t>
                                  </w:r>
                                  <w:proofErr w:type="spellEnd"/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villa, </w:t>
                                  </w:r>
                                  <w:proofErr w:type="spellStart"/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Onuiyi</w:t>
                                  </w:r>
                                  <w:proofErr w:type="spellEnd"/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Nsukka</w:t>
                                  </w:r>
                                  <w:proofErr w:type="spellEnd"/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FF7ED0"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70CFC5B3" w14:textId="0DBADD36" w:rsidR="0006141F" w:rsidRPr="000D0892" w:rsidRDefault="0035026E" w:rsidP="0035026E">
                                  <w:pP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Enugu State Nigeria</w:t>
                                  </w:r>
                                </w:p>
                              </w:tc>
                            </w:tr>
                            <w:tr w:rsidR="0006141F" w14:paraId="75205830" w14:textId="77777777" w:rsidTr="0006141F">
                              <w:trPr>
                                <w:trHeight w:val="432"/>
                              </w:trPr>
                              <w:tc>
                                <w:tcPr>
                                  <w:tcW w:w="757" w:type="dxa"/>
                                  <w:vAlign w:val="center"/>
                                </w:tcPr>
                                <w:p w14:paraId="54C2798F" w14:textId="77777777" w:rsidR="0006141F" w:rsidRPr="0006141F" w:rsidRDefault="0006141F" w:rsidP="001F1FEE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  <w:r w:rsidRPr="0006141F">
                                    <w:rPr>
                                      <w:rFonts w:ascii="Source Sans Pro" w:hAnsi="Source Sans Pro"/>
                                      <w:noProof/>
                                    </w:rPr>
                                    <w:drawing>
                                      <wp:inline distT="0" distB="0" distL="0" distR="0" wp14:anchorId="22B79C02" wp14:editId="3A0585C1">
                                        <wp:extent cx="182880" cy="18288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Adress-Icon.ico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vAlign w:val="center"/>
                                </w:tcPr>
                                <w:p w14:paraId="43BE4315" w14:textId="04ADE951" w:rsidR="0006141F" w:rsidRPr="00EF4236" w:rsidRDefault="0035026E" w:rsidP="001F1FEE">
                                  <w:pP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  <w:t>+234-906-7492-687</w:t>
                                  </w:r>
                                </w:p>
                              </w:tc>
                            </w:tr>
                            <w:tr w:rsidR="0006141F" w14:paraId="1422C08E" w14:textId="77777777" w:rsidTr="0006141F">
                              <w:trPr>
                                <w:trHeight w:val="432"/>
                              </w:trPr>
                              <w:tc>
                                <w:tcPr>
                                  <w:tcW w:w="757" w:type="dxa"/>
                                  <w:vAlign w:val="center"/>
                                </w:tcPr>
                                <w:p w14:paraId="74E4284A" w14:textId="77777777" w:rsidR="0006141F" w:rsidRPr="0006141F" w:rsidRDefault="0006141F" w:rsidP="001F1FEE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  <w:r w:rsidRPr="0006141F">
                                    <w:rPr>
                                      <w:rFonts w:ascii="Source Sans Pro" w:hAnsi="Source Sans Pro"/>
                                      <w:noProof/>
                                    </w:rPr>
                                    <w:drawing>
                                      <wp:inline distT="0" distB="0" distL="0" distR="0" wp14:anchorId="11AD125C" wp14:editId="77591C4C">
                                        <wp:extent cx="182880" cy="18288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Adress-Icon.ico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vAlign w:val="center"/>
                                </w:tcPr>
                                <w:p w14:paraId="6FEA8CA6" w14:textId="6C138B48" w:rsidR="00FF7ED0" w:rsidRPr="00FF7ED0" w:rsidRDefault="0035026E" w:rsidP="0035026E">
                                  <w:pP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  <w:sz w:val="16"/>
                                      <w:szCs w:val="16"/>
                                      <w:lang w:val="fr-CA"/>
                                    </w:rPr>
                                  </w:pPr>
                                  <w:hyperlink r:id="rId10" w:history="1">
                                    <w:r w:rsidRPr="00626D55">
                                      <w:rPr>
                                        <w:rStyle w:val="Hyperlink"/>
                                        <w:rFonts w:ascii="Source Sans Pro Light" w:hAnsi="Source Sans Pro Light"/>
                                        <w:sz w:val="16"/>
                                        <w:szCs w:val="16"/>
                                        <w:lang w:val="fr-CA"/>
                                      </w:rPr>
                                      <w:t>kennethodoh30@gmail.com</w:t>
                                    </w:r>
                                  </w:hyperlink>
                                </w:p>
                              </w:tc>
                            </w:tr>
                            <w:tr w:rsidR="0006141F" w14:paraId="75A5CEFA" w14:textId="77777777" w:rsidTr="00975FD3">
                              <w:trPr>
                                <w:trHeight w:val="396"/>
                              </w:trPr>
                              <w:tc>
                                <w:tcPr>
                                  <w:tcW w:w="757" w:type="dxa"/>
                                  <w:vAlign w:val="center"/>
                                </w:tcPr>
                                <w:p w14:paraId="1441D1FE" w14:textId="305285F0" w:rsidR="0006141F" w:rsidRPr="0006141F" w:rsidRDefault="008703C3" w:rsidP="001F1FEE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  <w:r w:rsidRPr="0006141F">
                                    <w:rPr>
                                      <w:rFonts w:ascii="Source Sans Pro" w:hAnsi="Source Sans Pro"/>
                                      <w:noProof/>
                                    </w:rPr>
                                    <w:drawing>
                                      <wp:inline distT="0" distB="0" distL="0" distR="0" wp14:anchorId="68E90627" wp14:editId="4E9DE853">
                                        <wp:extent cx="182880" cy="18288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Adress-Icon.ico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151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581"/>
                                    <w:gridCol w:w="222"/>
                                  </w:tblGrid>
                                  <w:tr w:rsidR="008703C3" w:rsidRPr="00EF4236" w14:paraId="2DE36835" w14:textId="77777777" w:rsidTr="0003234F">
                                    <w:trPr>
                                      <w:trHeight w:val="396"/>
                                    </w:trPr>
                                    <w:tc>
                                      <w:tcPr>
                                        <w:tcW w:w="757" w:type="dxa"/>
                                        <w:vAlign w:val="center"/>
                                      </w:tcPr>
                                      <w:tbl>
                                        <w:tblPr>
                                          <w:tblStyle w:val="TableGrid"/>
                                          <w:tblW w:w="1514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143"/>
                                          <w:gridCol w:w="222"/>
                                        </w:tblGrid>
                                        <w:tr w:rsidR="008703C3" w:rsidRPr="00EF4236" w14:paraId="30B4B98B" w14:textId="77777777" w:rsidTr="00FE381D">
                                          <w:trPr>
                                            <w:trHeight w:val="396"/>
                                          </w:trPr>
                                          <w:tc>
                                            <w:tcPr>
                                              <w:tcW w:w="757" w:type="dxa"/>
                                              <w:vAlign w:val="center"/>
                                            </w:tcPr>
                                            <w:p w14:paraId="207964E3" w14:textId="40C7EE77" w:rsidR="008703C3" w:rsidRPr="0006141F" w:rsidRDefault="0035026E" w:rsidP="0035026E">
                                              <w:pPr>
                                                <w:rPr>
                                                  <w:rFonts w:ascii="Source Sans Pro" w:hAnsi="Source Sans Pro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ource Sans Pro Light" w:hAnsi="Source Sans Pro Light"/>
                                                  <w:color w:val="000000" w:themeColor="text1"/>
                                                  <w:sz w:val="16"/>
                                                  <w:szCs w:val="16"/>
                                                  <w:lang w:val="fr-CA"/>
                                                </w:rPr>
                                                <w:t>https://kennethodoh.digital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757" w:type="dxa"/>
                                              <w:vAlign w:val="center"/>
                                            </w:tcPr>
                                            <w:p w14:paraId="6FD5BF79" w14:textId="505D25A1" w:rsidR="008703C3" w:rsidRPr="0006141F" w:rsidRDefault="008703C3" w:rsidP="008703C3">
                                              <w:pPr>
                                                <w:rPr>
                                                  <w:rFonts w:ascii="Source Sans Pro" w:hAnsi="Source Sans Pro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</w:tbl>
                                      <w:p w14:paraId="7E28E8EA" w14:textId="36571693" w:rsidR="008703C3" w:rsidRPr="0006141F" w:rsidRDefault="008703C3" w:rsidP="008703C3">
                                        <w:pPr>
                                          <w:rPr>
                                            <w:rFonts w:ascii="Source Sans Pro" w:hAnsi="Source Sans Pro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57" w:type="dxa"/>
                                        <w:vAlign w:val="center"/>
                                      </w:tcPr>
                                      <w:p w14:paraId="09B65414" w14:textId="039B76CB" w:rsidR="008703C3" w:rsidRPr="0006141F" w:rsidRDefault="008703C3" w:rsidP="008703C3">
                                        <w:pPr>
                                          <w:rPr>
                                            <w:rFonts w:ascii="Source Sans Pro" w:hAnsi="Source Sans Pro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C21BEE9" w14:textId="5563451B" w:rsidR="0006141F" w:rsidRPr="00EF4236" w:rsidRDefault="0006141F" w:rsidP="001F1FEE">
                                  <w:pPr>
                                    <w:rPr>
                                      <w:rFonts w:ascii="Source Sans Pro Light" w:hAnsi="Source Sans Pro Light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DE8D2F" w14:textId="77777777" w:rsidR="0006141F" w:rsidRDefault="000614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CD770" id="Text Box 230" o:spid="_x0000_s1039" type="#_x0000_t202" style="position:absolute;left:0;text-align:left;margin-left:399.2pt;margin-top:33.05pt;width:180.25pt;height:107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" filled="f" stroked="f">
                <v:textbox>
                  <w:txbxContent>
                    <w:tbl>
                      <w:tblPr>
                        <w:tblStyle w:val="TableGrid"/>
                        <w:tblW w:w="34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4"/>
                        <w:gridCol w:w="3019"/>
                      </w:tblGrid>
                      <w:tr w:rsidR="0006141F" w14:paraId="6DE06653" w14:textId="77777777" w:rsidTr="0006141F">
                        <w:trPr>
                          <w:trHeight w:val="432"/>
                        </w:trPr>
                        <w:tc>
                          <w:tcPr>
                            <w:tcW w:w="757" w:type="dxa"/>
                            <w:vAlign w:val="center"/>
                          </w:tcPr>
                          <w:p w14:paraId="7BAE8275" w14:textId="77777777" w:rsidR="0006141F" w:rsidRPr="0006141F" w:rsidRDefault="0006141F" w:rsidP="001F1FEE">
                            <w:pPr>
                              <w:rPr>
                                <w:rFonts w:ascii="Source Sans Pro" w:hAnsi="Source Sans Pro"/>
                              </w:rPr>
                            </w:pPr>
                            <w:r w:rsidRPr="0006141F">
                              <w:rPr>
                                <w:rFonts w:ascii="Source Sans Pro" w:hAnsi="Source Sans Pro"/>
                                <w:noProof/>
                              </w:rPr>
                              <w:drawing>
                                <wp:inline distT="0" distB="0" distL="0" distR="0" wp14:anchorId="750240F5" wp14:editId="1760567B">
                                  <wp:extent cx="182880" cy="18288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Adress-Icon.ico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58" w:type="dxa"/>
                            <w:vAlign w:val="center"/>
                          </w:tcPr>
                          <w:p w14:paraId="41BD1426" w14:textId="77777777" w:rsidR="00625AEF" w:rsidRDefault="0035026E" w:rsidP="0035026E">
                            <w:pP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>Christantial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villa,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>Onuiyi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>Nsukka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FF7ED0"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FC5B3" w14:textId="0DBADD36" w:rsidR="0006141F" w:rsidRPr="000D0892" w:rsidRDefault="0035026E" w:rsidP="0035026E">
                            <w:pP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</w:rPr>
                              <w:t>Enugu State Nigeria</w:t>
                            </w:r>
                          </w:p>
                        </w:tc>
                      </w:tr>
                      <w:tr w:rsidR="0006141F" w14:paraId="75205830" w14:textId="77777777" w:rsidTr="0006141F">
                        <w:trPr>
                          <w:trHeight w:val="432"/>
                        </w:trPr>
                        <w:tc>
                          <w:tcPr>
                            <w:tcW w:w="757" w:type="dxa"/>
                            <w:vAlign w:val="center"/>
                          </w:tcPr>
                          <w:p w14:paraId="54C2798F" w14:textId="77777777" w:rsidR="0006141F" w:rsidRPr="0006141F" w:rsidRDefault="0006141F" w:rsidP="001F1FEE">
                            <w:pPr>
                              <w:rPr>
                                <w:rFonts w:ascii="Source Sans Pro" w:hAnsi="Source Sans Pro"/>
                              </w:rPr>
                            </w:pPr>
                            <w:r w:rsidRPr="0006141F">
                              <w:rPr>
                                <w:rFonts w:ascii="Source Sans Pro" w:hAnsi="Source Sans Pro"/>
                                <w:noProof/>
                              </w:rPr>
                              <w:drawing>
                                <wp:inline distT="0" distB="0" distL="0" distR="0" wp14:anchorId="22B79C02" wp14:editId="3A0585C1">
                                  <wp:extent cx="182880" cy="18288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Adress-Icon.ico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58" w:type="dxa"/>
                            <w:vAlign w:val="center"/>
                          </w:tcPr>
                          <w:p w14:paraId="43BE4315" w14:textId="04ADE951" w:rsidR="0006141F" w:rsidRPr="00EF4236" w:rsidRDefault="0035026E" w:rsidP="001F1FEE">
                            <w:pPr>
                              <w:rPr>
                                <w:rFonts w:ascii="Source Sans Pro Light" w:hAnsi="Source Sans Pro Light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+234-906-7492-687</w:t>
                            </w:r>
                          </w:p>
                        </w:tc>
                      </w:tr>
                      <w:tr w:rsidR="0006141F" w14:paraId="1422C08E" w14:textId="77777777" w:rsidTr="0006141F">
                        <w:trPr>
                          <w:trHeight w:val="432"/>
                        </w:trPr>
                        <w:tc>
                          <w:tcPr>
                            <w:tcW w:w="757" w:type="dxa"/>
                            <w:vAlign w:val="center"/>
                          </w:tcPr>
                          <w:p w14:paraId="74E4284A" w14:textId="77777777" w:rsidR="0006141F" w:rsidRPr="0006141F" w:rsidRDefault="0006141F" w:rsidP="001F1FEE">
                            <w:pPr>
                              <w:rPr>
                                <w:rFonts w:ascii="Source Sans Pro" w:hAnsi="Source Sans Pro"/>
                              </w:rPr>
                            </w:pPr>
                            <w:r w:rsidRPr="0006141F">
                              <w:rPr>
                                <w:rFonts w:ascii="Source Sans Pro" w:hAnsi="Source Sans Pro"/>
                                <w:noProof/>
                              </w:rPr>
                              <w:drawing>
                                <wp:inline distT="0" distB="0" distL="0" distR="0" wp14:anchorId="11AD125C" wp14:editId="77591C4C">
                                  <wp:extent cx="182880" cy="18288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Adress-Icon.ico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58" w:type="dxa"/>
                            <w:vAlign w:val="center"/>
                          </w:tcPr>
                          <w:p w14:paraId="6FEA8CA6" w14:textId="6C138B48" w:rsidR="00FF7ED0" w:rsidRPr="00FF7ED0" w:rsidRDefault="0035026E" w:rsidP="0035026E">
                            <w:pP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hyperlink r:id="rId12" w:history="1">
                              <w:r w:rsidRPr="00626D55">
                                <w:rPr>
                                  <w:rStyle w:val="Hyperlink"/>
                                  <w:rFonts w:ascii="Source Sans Pro Light" w:hAnsi="Source Sans Pro Light"/>
                                  <w:sz w:val="16"/>
                                  <w:szCs w:val="16"/>
                                  <w:lang w:val="fr-CA"/>
                                </w:rPr>
                                <w:t>kennethodoh30@gmail.com</w:t>
                              </w:r>
                            </w:hyperlink>
                          </w:p>
                        </w:tc>
                      </w:tr>
                      <w:tr w:rsidR="0006141F" w14:paraId="75A5CEFA" w14:textId="77777777" w:rsidTr="00975FD3">
                        <w:trPr>
                          <w:trHeight w:val="396"/>
                        </w:trPr>
                        <w:tc>
                          <w:tcPr>
                            <w:tcW w:w="757" w:type="dxa"/>
                            <w:vAlign w:val="center"/>
                          </w:tcPr>
                          <w:p w14:paraId="1441D1FE" w14:textId="305285F0" w:rsidR="0006141F" w:rsidRPr="0006141F" w:rsidRDefault="008703C3" w:rsidP="001F1FEE">
                            <w:pPr>
                              <w:rPr>
                                <w:rFonts w:ascii="Source Sans Pro" w:hAnsi="Source Sans Pro"/>
                              </w:rPr>
                            </w:pPr>
                            <w:r w:rsidRPr="0006141F">
                              <w:rPr>
                                <w:rFonts w:ascii="Source Sans Pro" w:hAnsi="Source Sans Pro"/>
                                <w:noProof/>
                              </w:rPr>
                              <w:drawing>
                                <wp:inline distT="0" distB="0" distL="0" distR="0" wp14:anchorId="68E90627" wp14:editId="4E9DE853">
                                  <wp:extent cx="182880" cy="18288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Adress-Icon.ico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58" w:type="dxa"/>
                            <w:vAlign w:val="center"/>
                          </w:tcPr>
                          <w:tbl>
                            <w:tblPr>
                              <w:tblStyle w:val="TableGrid"/>
                              <w:tblW w:w="151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81"/>
                              <w:gridCol w:w="222"/>
                            </w:tblGrid>
                            <w:tr w:rsidR="008703C3" w:rsidRPr="00EF4236" w14:paraId="2DE36835" w14:textId="77777777" w:rsidTr="0003234F">
                              <w:trPr>
                                <w:trHeight w:val="396"/>
                              </w:trPr>
                              <w:tc>
                                <w:tcPr>
                                  <w:tcW w:w="757" w:type="dxa"/>
                                  <w:vAlign w:val="center"/>
                                </w:tcPr>
                                <w:tbl>
                                  <w:tblPr>
                                    <w:tblStyle w:val="TableGrid"/>
                                    <w:tblW w:w="1514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43"/>
                                    <w:gridCol w:w="222"/>
                                  </w:tblGrid>
                                  <w:tr w:rsidR="008703C3" w:rsidRPr="00EF4236" w14:paraId="30B4B98B" w14:textId="77777777" w:rsidTr="00FE381D">
                                    <w:trPr>
                                      <w:trHeight w:val="396"/>
                                    </w:trPr>
                                    <w:tc>
                                      <w:tcPr>
                                        <w:tcW w:w="757" w:type="dxa"/>
                                        <w:vAlign w:val="center"/>
                                      </w:tcPr>
                                      <w:p w14:paraId="207964E3" w14:textId="40C7EE77" w:rsidR="008703C3" w:rsidRPr="0006141F" w:rsidRDefault="0035026E" w:rsidP="0035026E">
                                        <w:pPr>
                                          <w:rPr>
                                            <w:rFonts w:ascii="Source Sans Pro" w:hAnsi="Source Sans Pro"/>
                                          </w:rPr>
                                        </w:pPr>
                                        <w:r>
                                          <w:rPr>
                                            <w:rFonts w:ascii="Source Sans Pro Light" w:hAnsi="Source Sans Pro Light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fr-CA"/>
                                          </w:rPr>
                                          <w:t>https://kennethodoh.digital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57" w:type="dxa"/>
                                        <w:vAlign w:val="center"/>
                                      </w:tcPr>
                                      <w:p w14:paraId="6FD5BF79" w14:textId="505D25A1" w:rsidR="008703C3" w:rsidRPr="0006141F" w:rsidRDefault="008703C3" w:rsidP="008703C3">
                                        <w:pPr>
                                          <w:rPr>
                                            <w:rFonts w:ascii="Source Sans Pro" w:hAnsi="Source Sans Pro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E28E8EA" w14:textId="36571693" w:rsidR="008703C3" w:rsidRPr="0006141F" w:rsidRDefault="008703C3" w:rsidP="008703C3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7" w:type="dxa"/>
                                  <w:vAlign w:val="center"/>
                                </w:tcPr>
                                <w:p w14:paraId="09B65414" w14:textId="039B76CB" w:rsidR="008703C3" w:rsidRPr="0006141F" w:rsidRDefault="008703C3" w:rsidP="008703C3">
                                  <w:pPr>
                                    <w:rPr>
                                      <w:rFonts w:ascii="Source Sans Pro" w:hAnsi="Source Sans Pr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21BEE9" w14:textId="5563451B" w:rsidR="0006141F" w:rsidRPr="00EF4236" w:rsidRDefault="0006141F" w:rsidP="001F1FEE">
                            <w:pPr>
                              <w:rPr>
                                <w:rFonts w:ascii="Source Sans Pro Light" w:hAnsi="Source Sans Pro Light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68DE8D2F" w14:textId="77777777" w:rsidR="0006141F" w:rsidRDefault="0006141F"/>
                  </w:txbxContent>
                </v:textbox>
                <w10:wrap type="through"/>
              </v:shape>
            </w:pict>
          </mc:Fallback>
        </mc:AlternateContent>
      </w:r>
      <w:r w:rsidR="00EF42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A74CCF" wp14:editId="0DFCD556">
                <wp:simplePos x="0" y="0"/>
                <wp:positionH relativeFrom="column">
                  <wp:posOffset>5147310</wp:posOffset>
                </wp:positionH>
                <wp:positionV relativeFrom="paragraph">
                  <wp:posOffset>1937371</wp:posOffset>
                </wp:positionV>
                <wp:extent cx="2377100" cy="227965"/>
                <wp:effectExtent l="0" t="0" r="0" b="635"/>
                <wp:wrapThrough wrapText="bothSides">
                  <wp:wrapPolygon edited="0">
                    <wp:start x="231" y="0"/>
                    <wp:lineTo x="231" y="19253"/>
                    <wp:lineTo x="21006" y="19253"/>
                    <wp:lineTo x="21006" y="0"/>
                    <wp:lineTo x="231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1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45CA" w14:textId="77777777" w:rsidR="00B378FE" w:rsidRPr="00B378FE" w:rsidRDefault="001D0DA0" w:rsidP="00054772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74CCF" id="Text Box 10" o:spid="_x0000_s1040" type="#_x0000_t202" style="position:absolute;left:0;text-align:left;margin-left:405.3pt;margin-top:152.55pt;width:187.15pt;height:17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" filled="f" stroked="f">
                <v:textbox>
                  <w:txbxContent>
                    <w:p w14:paraId="377345CA" w14:textId="77777777" w:rsidR="00B378FE" w:rsidRPr="00B378FE" w:rsidRDefault="001D0DA0" w:rsidP="00054772">
                      <w:pPr>
                        <w:pStyle w:val="Heading1"/>
                      </w:pPr>
                      <w:r>
                        <w:t>education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47F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0DDB25" wp14:editId="59344AA5">
                <wp:simplePos x="0" y="0"/>
                <wp:positionH relativeFrom="column">
                  <wp:posOffset>1290320</wp:posOffset>
                </wp:positionH>
                <wp:positionV relativeFrom="paragraph">
                  <wp:posOffset>14277975</wp:posOffset>
                </wp:positionV>
                <wp:extent cx="12192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F5CC64" id="Straight_x0020_Connector_x0020_17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1124.25pt" to="197.6pt,11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" strokecolor="black [3213]" strokeweight=".15pt">
                <v:stroke joinstyle="miter"/>
              </v:line>
            </w:pict>
          </mc:Fallback>
        </mc:AlternateContent>
      </w:r>
      <w:r w:rsidR="00147F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9AC5F23" wp14:editId="46207807">
                <wp:simplePos x="0" y="0"/>
                <wp:positionH relativeFrom="column">
                  <wp:posOffset>3580130</wp:posOffset>
                </wp:positionH>
                <wp:positionV relativeFrom="paragraph">
                  <wp:posOffset>12103735</wp:posOffset>
                </wp:positionV>
                <wp:extent cx="0" cy="5600700"/>
                <wp:effectExtent l="0" t="0" r="254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C62A9" id="Straight_x0020_Connector_x0020_8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pt,953.05pt" to="281.9pt,139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" strokecolor="black [3213]" strokeweight=".15pt">
                <v:stroke joinstyle="miter"/>
              </v:line>
            </w:pict>
          </mc:Fallback>
        </mc:AlternateContent>
      </w:r>
      <w:r w:rsidR="00147F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F871CAD" wp14:editId="66A98772">
                <wp:simplePos x="0" y="0"/>
                <wp:positionH relativeFrom="column">
                  <wp:posOffset>916305</wp:posOffset>
                </wp:positionH>
                <wp:positionV relativeFrom="paragraph">
                  <wp:posOffset>11649075</wp:posOffset>
                </wp:positionV>
                <wp:extent cx="59436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FE33D6" id="Straight_x0020_Connector_x0020_7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917.25pt" to="540.15pt,9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" strokecolor="black [3213]" strokeweight=".15pt">
                <v:stroke joinstyle="miter"/>
              </v:line>
            </w:pict>
          </mc:Fallback>
        </mc:AlternateContent>
      </w:r>
      <w:r w:rsidR="005A4964">
        <w:br w:type="page"/>
      </w:r>
      <w:r w:rsidR="00D05E6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CDB8A" wp14:editId="490A8F41">
                <wp:simplePos x="0" y="0"/>
                <wp:positionH relativeFrom="column">
                  <wp:posOffset>5017770</wp:posOffset>
                </wp:positionH>
                <wp:positionV relativeFrom="paragraph">
                  <wp:posOffset>640715</wp:posOffset>
                </wp:positionV>
                <wp:extent cx="2377440" cy="1562100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0219D" w14:textId="77777777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Leadership.</w:t>
                            </w:r>
                          </w:p>
                          <w:p w14:paraId="53763BC8" w14:textId="77777777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Attention to Detail.</w:t>
                            </w:r>
                          </w:p>
                          <w:p w14:paraId="4AD45AEF" w14:textId="135BE968" w:rsidR="008A2067" w:rsidRDefault="008A206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insights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 data</w:t>
                            </w:r>
                          </w:p>
                          <w:p w14:paraId="2C0C6D80" w14:textId="77777777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Time Management.</w:t>
                            </w:r>
                          </w:p>
                          <w:p w14:paraId="73D184DD" w14:textId="77777777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Skillful Communication.</w:t>
                            </w:r>
                          </w:p>
                          <w:p w14:paraId="47E3096C" w14:textId="77777777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Decision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Making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.</w:t>
                            </w:r>
                          </w:p>
                          <w:p w14:paraId="06819487" w14:textId="4A54BEFB" w:rsidR="001532D6" w:rsidRDefault="001532D6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to manouvre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through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complex</w:t>
                            </w:r>
                            <w:proofErr w:type="spellEnd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processes</w:t>
                            </w:r>
                            <w:proofErr w:type="spellEnd"/>
                          </w:p>
                          <w:p w14:paraId="6BED46E1" w14:textId="77777777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Organizational Effectiveness.</w:t>
                            </w:r>
                          </w:p>
                          <w:p w14:paraId="08C50CFE" w14:textId="77777777" w:rsidR="00E46D47" w:rsidRDefault="00E46D47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Teamwork.</w:t>
                            </w:r>
                          </w:p>
                          <w:p w14:paraId="123A5691" w14:textId="77777777" w:rsidR="00D05E65" w:rsidRDefault="00D05E65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Self-Motivation </w:t>
                            </w:r>
                          </w:p>
                          <w:p w14:paraId="2DAD2182" w14:textId="6317AE66" w:rsidR="00D05E65" w:rsidRDefault="00D05E65" w:rsidP="00E46D47">
                            <w:pPr>
                              <w:spacing w:before="20"/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</w:pPr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 xml:space="preserve">Constant </w:t>
                            </w:r>
                            <w:proofErr w:type="spellStart"/>
                            <w:r>
                              <w:rPr>
                                <w:rFonts w:ascii="Source Sans Pro Light" w:hAnsi="Source Sans Pro Light"/>
                                <w:color w:val="000000" w:themeColor="text1"/>
                                <w:sz w:val="16"/>
                                <w:szCs w:val="16"/>
                                <w:lang w:val="fr-CA"/>
                              </w:rPr>
                              <w:t>learning</w:t>
                            </w:r>
                            <w:proofErr w:type="spellEnd"/>
                          </w:p>
                          <w:p w14:paraId="3BA440F4" w14:textId="4DC9BC4A" w:rsidR="00344B61" w:rsidRPr="008413D0" w:rsidRDefault="00344B61" w:rsidP="002D7A33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DB8A" id="Text Box 123" o:spid="_x0000_s1041" type="#_x0000_t202" style="position:absolute;left:0;text-align:left;margin-left:395.1pt;margin-top:50.45pt;width:187.2pt;height:1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" filled="f" stroked="f">
                <v:textbox>
                  <w:txbxContent>
                    <w:p w14:paraId="0AE0219D" w14:textId="77777777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Leadership.</w:t>
                      </w:r>
                    </w:p>
                    <w:p w14:paraId="53763BC8" w14:textId="77777777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Attention to Detail.</w:t>
                      </w:r>
                    </w:p>
                    <w:p w14:paraId="4AD45AEF" w14:textId="135BE968" w:rsidR="008A2067" w:rsidRDefault="008A206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Ability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draw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insights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from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 data</w:t>
                      </w:r>
                    </w:p>
                    <w:p w14:paraId="2C0C6D80" w14:textId="77777777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Time Management.</w:t>
                      </w:r>
                    </w:p>
                    <w:p w14:paraId="73D184DD" w14:textId="77777777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Skillful Communication.</w:t>
                      </w:r>
                    </w:p>
                    <w:p w14:paraId="47E3096C" w14:textId="77777777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Decision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Making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.</w:t>
                      </w:r>
                    </w:p>
                    <w:p w14:paraId="06819487" w14:textId="4A54BEFB" w:rsidR="001532D6" w:rsidRDefault="001532D6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Ability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to manouvre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through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complex</w:t>
                      </w:r>
                      <w:proofErr w:type="spellEnd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processes</w:t>
                      </w:r>
                      <w:proofErr w:type="spellEnd"/>
                    </w:p>
                    <w:p w14:paraId="6BED46E1" w14:textId="77777777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Organizational Effectiveness.</w:t>
                      </w:r>
                    </w:p>
                    <w:p w14:paraId="08C50CFE" w14:textId="77777777" w:rsidR="00E46D47" w:rsidRDefault="00E46D47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Teamwork.</w:t>
                      </w:r>
                    </w:p>
                    <w:p w14:paraId="123A5691" w14:textId="77777777" w:rsidR="00D05E65" w:rsidRDefault="00D05E65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Self-Motivation </w:t>
                      </w:r>
                    </w:p>
                    <w:p w14:paraId="2DAD2182" w14:textId="6317AE66" w:rsidR="00D05E65" w:rsidRDefault="00D05E65" w:rsidP="00E46D47">
                      <w:pPr>
                        <w:spacing w:before="20"/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</w:pPr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 xml:space="preserve">Constant </w:t>
                      </w:r>
                      <w:proofErr w:type="spellStart"/>
                      <w:r>
                        <w:rPr>
                          <w:rFonts w:ascii="Source Sans Pro Light" w:hAnsi="Source Sans Pro Light"/>
                          <w:color w:val="000000" w:themeColor="text1"/>
                          <w:sz w:val="16"/>
                          <w:szCs w:val="16"/>
                          <w:lang w:val="fr-CA"/>
                        </w:rPr>
                        <w:t>learning</w:t>
                      </w:r>
                      <w:proofErr w:type="spellEnd"/>
                    </w:p>
                    <w:p w14:paraId="3BA440F4" w14:textId="4DC9BC4A" w:rsidR="00344B61" w:rsidRPr="008413D0" w:rsidRDefault="00344B61" w:rsidP="002D7A33">
                      <w:pPr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52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500E9A" wp14:editId="58AB7913">
                <wp:simplePos x="0" y="0"/>
                <wp:positionH relativeFrom="column">
                  <wp:posOffset>350520</wp:posOffset>
                </wp:positionH>
                <wp:positionV relativeFrom="paragraph">
                  <wp:posOffset>697865</wp:posOffset>
                </wp:positionV>
                <wp:extent cx="1514475" cy="245745"/>
                <wp:effectExtent l="0" t="0" r="0" b="1905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F52F9" w14:textId="3A1DCB66" w:rsidR="00493444" w:rsidRPr="002D7A33" w:rsidRDefault="00A55253" w:rsidP="00493444">
                            <w:pPr>
                              <w:pStyle w:val="Heading2"/>
                            </w:pPr>
                            <w:r>
                              <w:t xml:space="preserve">TEchnical director </w:t>
                            </w:r>
                          </w:p>
                          <w:p w14:paraId="0BD7531C" w14:textId="63DC1A0A" w:rsidR="008C6165" w:rsidRPr="0083455C" w:rsidRDefault="008C6165" w:rsidP="008413D0">
                            <w:pPr>
                              <w:pStyle w:val="Heading2"/>
                              <w:rPr>
                                <w:lang w:val="fr-CA"/>
                              </w:rPr>
                            </w:pPr>
                          </w:p>
                          <w:p w14:paraId="74FEEC70" w14:textId="3FD28F7C" w:rsidR="0040545C" w:rsidRPr="00F638AC" w:rsidRDefault="0040545C" w:rsidP="008413D0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0E9A" id="Text Box 126" o:spid="_x0000_s1042" type="#_x0000_t202" style="position:absolute;left:0;text-align:left;margin-left:27.6pt;margin-top:54.95pt;width:119.25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" filled="f" stroked="f">
                <v:textbox>
                  <w:txbxContent>
                    <w:p w14:paraId="2CCF52F9" w14:textId="3A1DCB66" w:rsidR="00493444" w:rsidRPr="002D7A33" w:rsidRDefault="00A55253" w:rsidP="00493444">
                      <w:pPr>
                        <w:pStyle w:val="Heading2"/>
                      </w:pPr>
                      <w:r>
                        <w:t xml:space="preserve">TEchnical director </w:t>
                      </w:r>
                    </w:p>
                    <w:p w14:paraId="0BD7531C" w14:textId="63DC1A0A" w:rsidR="008C6165" w:rsidRPr="0083455C" w:rsidRDefault="008C6165" w:rsidP="008413D0">
                      <w:pPr>
                        <w:pStyle w:val="Heading2"/>
                        <w:rPr>
                          <w:lang w:val="fr-CA"/>
                        </w:rPr>
                      </w:pPr>
                    </w:p>
                    <w:p w14:paraId="74FEEC70" w14:textId="3FD28F7C" w:rsidR="0040545C" w:rsidRPr="00F638AC" w:rsidRDefault="0040545C" w:rsidP="008413D0">
                      <w:pPr>
                        <w:pStyle w:val="Heading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06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BE354B" wp14:editId="57F13984">
                <wp:simplePos x="0" y="0"/>
                <wp:positionH relativeFrom="column">
                  <wp:posOffset>360045</wp:posOffset>
                </wp:positionH>
                <wp:positionV relativeFrom="paragraph">
                  <wp:posOffset>1136015</wp:posOffset>
                </wp:positionV>
                <wp:extent cx="3995420" cy="781050"/>
                <wp:effectExtent l="0" t="0" r="0" b="0"/>
                <wp:wrapSquare wrapText="bothSides"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F1652" w14:textId="0949629D" w:rsidR="00300FE6" w:rsidRDefault="00510623" w:rsidP="00300FE6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Built SEO Optimized company website with </w:t>
                            </w:r>
                            <w:proofErr w:type="spellStart"/>
                            <w:r>
                              <w:t>Wordpress</w:t>
                            </w:r>
                            <w:proofErr w:type="spellEnd"/>
                          </w:p>
                          <w:p w14:paraId="2E4EB79A" w14:textId="57843A27" w:rsidR="00510623" w:rsidRDefault="00510623" w:rsidP="00300FE6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Managed company blog</w:t>
                            </w:r>
                          </w:p>
                          <w:p w14:paraId="67C3A455" w14:textId="6FD7607F" w:rsidR="00510623" w:rsidRDefault="00510623" w:rsidP="00300FE6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Created SEO </w:t>
                            </w:r>
                            <w:proofErr w:type="spellStart"/>
                            <w:r>
                              <w:t>Optimised</w:t>
                            </w:r>
                            <w:proofErr w:type="spellEnd"/>
                            <w:r>
                              <w:t xml:space="preserve"> blog posts</w:t>
                            </w:r>
                          </w:p>
                          <w:p w14:paraId="6243E63F" w14:textId="20DCB726" w:rsidR="001B0B6A" w:rsidRDefault="00510623" w:rsidP="0051062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Designed e-book lead magnets to boost conversion</w:t>
                            </w:r>
                          </w:p>
                          <w:p w14:paraId="4E6AF735" w14:textId="5D365FF2" w:rsidR="00510623" w:rsidRDefault="00510623" w:rsidP="00510623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Managed website hosting and mainte</w:t>
                            </w:r>
                            <w:bookmarkStart w:id="0" w:name="_GoBack"/>
                            <w:bookmarkEnd w:id="0"/>
                            <w:r>
                              <w:t>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354B" id="Text Box 133" o:spid="_x0000_s1043" type="#_x0000_t202" style="position:absolute;left:0;text-align:left;margin-left:28.35pt;margin-top:89.45pt;width:314.6pt;height:6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" filled="f" stroked="f">
                <v:textbox>
                  <w:txbxContent>
                    <w:p w14:paraId="130F1652" w14:textId="0949629D" w:rsidR="00300FE6" w:rsidRDefault="00510623" w:rsidP="00300FE6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 xml:space="preserve">Built SEO Optimized company website with </w:t>
                      </w:r>
                      <w:proofErr w:type="spellStart"/>
                      <w:r>
                        <w:t>Wordpress</w:t>
                      </w:r>
                      <w:proofErr w:type="spellEnd"/>
                    </w:p>
                    <w:p w14:paraId="2E4EB79A" w14:textId="57843A27" w:rsidR="00510623" w:rsidRDefault="00510623" w:rsidP="00300FE6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Managed company blog</w:t>
                      </w:r>
                    </w:p>
                    <w:p w14:paraId="67C3A455" w14:textId="6FD7607F" w:rsidR="00510623" w:rsidRDefault="00510623" w:rsidP="00300FE6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 xml:space="preserve">Created SEO </w:t>
                      </w:r>
                      <w:proofErr w:type="spellStart"/>
                      <w:r>
                        <w:t>Optimised</w:t>
                      </w:r>
                      <w:proofErr w:type="spellEnd"/>
                      <w:r>
                        <w:t xml:space="preserve"> blog posts</w:t>
                      </w:r>
                    </w:p>
                    <w:p w14:paraId="6243E63F" w14:textId="20DCB726" w:rsidR="001B0B6A" w:rsidRDefault="00510623" w:rsidP="00510623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Designed e-book lead magnets to boost conversion</w:t>
                      </w:r>
                    </w:p>
                    <w:p w14:paraId="4E6AF735" w14:textId="5D365FF2" w:rsidR="00510623" w:rsidRDefault="00510623" w:rsidP="00510623">
                      <w:pPr>
                        <w:pStyle w:val="NoSpacing"/>
                        <w:numPr>
                          <w:ilvl w:val="0"/>
                          <w:numId w:val="10"/>
                        </w:numPr>
                      </w:pPr>
                      <w:r>
                        <w:t>Managed website hosting and mainte</w:t>
                      </w:r>
                      <w:bookmarkStart w:id="1" w:name="_GoBack"/>
                      <w:bookmarkEnd w:id="1"/>
                      <w:r>
                        <w:t>nance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D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068B6E" wp14:editId="01F36265">
                <wp:simplePos x="0" y="0"/>
                <wp:positionH relativeFrom="column">
                  <wp:posOffset>5006340</wp:posOffset>
                </wp:positionH>
                <wp:positionV relativeFrom="paragraph">
                  <wp:posOffset>217805</wp:posOffset>
                </wp:positionV>
                <wp:extent cx="1771015" cy="272415"/>
                <wp:effectExtent l="0" t="0" r="0" b="0"/>
                <wp:wrapThrough wrapText="bothSides">
                  <wp:wrapPolygon edited="0">
                    <wp:start x="465" y="0"/>
                    <wp:lineTo x="465" y="19636"/>
                    <wp:lineTo x="20911" y="19636"/>
                    <wp:lineTo x="20911" y="0"/>
                    <wp:lineTo x="465" y="0"/>
                  </wp:wrapPolygon>
                </wp:wrapThrough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CE26E" w14:textId="77777777" w:rsidR="009D26CF" w:rsidRPr="00B378FE" w:rsidRDefault="009D26CF" w:rsidP="00054772">
                            <w:pPr>
                              <w:pStyle w:val="Heading1"/>
                            </w:pPr>
                            <w:r>
                              <w:t>key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8B6E" id="Text Box 191" o:spid="_x0000_s1044" type="#_x0000_t202" style="position:absolute;left:0;text-align:left;margin-left:394.2pt;margin-top:17.15pt;width:139.45pt;height:21.4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" filled="f" stroked="f">
                <v:textbox>
                  <w:txbxContent>
                    <w:p w14:paraId="664CE26E" w14:textId="77777777" w:rsidR="009D26CF" w:rsidRPr="00B378FE" w:rsidRDefault="009D26CF" w:rsidP="00054772">
                      <w:pPr>
                        <w:pStyle w:val="Heading1"/>
                      </w:pPr>
                      <w:r>
                        <w:t>key skills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559107" wp14:editId="2DD14136">
                <wp:simplePos x="0" y="0"/>
                <wp:positionH relativeFrom="column">
                  <wp:posOffset>446864</wp:posOffset>
                </wp:positionH>
                <wp:positionV relativeFrom="paragraph">
                  <wp:posOffset>508000</wp:posOffset>
                </wp:positionV>
                <wp:extent cx="548640" cy="0"/>
                <wp:effectExtent l="0" t="0" r="3556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5935C" id="Straight Connector 4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40pt" to="78.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" strokecolor="black [3213]" strokeweight=".2pt">
                <v:stroke joinstyle="miter"/>
              </v:lin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5F83B" wp14:editId="25389532">
                <wp:simplePos x="0" y="0"/>
                <wp:positionH relativeFrom="column">
                  <wp:posOffset>355600</wp:posOffset>
                </wp:positionH>
                <wp:positionV relativeFrom="paragraph">
                  <wp:posOffset>900430</wp:posOffset>
                </wp:positionV>
                <wp:extent cx="3995420" cy="246380"/>
                <wp:effectExtent l="0" t="0" r="0" b="7620"/>
                <wp:wrapSquare wrapText="bothSides"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8AA6E" w14:textId="21A09F5D" w:rsidR="0040545C" w:rsidRPr="00F638AC" w:rsidRDefault="009045E9" w:rsidP="008413D0">
                            <w:pPr>
                              <w:pStyle w:val="Heading3"/>
                              <w:rPr>
                                <w:rFonts w:ascii="Roboto Medium" w:hAnsi="Roboto Medium"/>
                                <w:sz w:val="18"/>
                                <w:szCs w:val="18"/>
                              </w:rPr>
                            </w:pPr>
                            <w:r>
                              <w:t>Chaze Digital</w:t>
                            </w:r>
                            <w:r w:rsidR="00B57A88">
                              <w:t xml:space="preserve">, </w:t>
                            </w:r>
                            <w:r>
                              <w:t>enugu nigeria</w:t>
                            </w:r>
                            <w:r w:rsidR="00493444">
                              <w:t xml:space="preserve">, </w:t>
                            </w:r>
                            <w:r w:rsidR="00075E81">
                              <w:t>0</w:t>
                            </w:r>
                            <w:r w:rsidR="00510623">
                              <w:t>8</w:t>
                            </w:r>
                            <w:r w:rsidR="00075E81">
                              <w:t>/</w:t>
                            </w:r>
                            <w:r w:rsidR="00510623">
                              <w:t>2020-10</w:t>
                            </w:r>
                            <w:r w:rsidR="00075E81">
                              <w:t>/20</w:t>
                            </w:r>
                            <w:r w:rsidR="00510623">
                              <w:t>2</w:t>
                            </w:r>
                            <w:r w:rsidR="00075E81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F83B" id="Text Box 127" o:spid="_x0000_s1045" type="#_x0000_t202" style="position:absolute;left:0;text-align:left;margin-left:28pt;margin-top:70.9pt;width:314.6pt;height: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" filled="f" stroked="f">
                <v:textbox>
                  <w:txbxContent>
                    <w:p w14:paraId="74A8AA6E" w14:textId="21A09F5D" w:rsidR="0040545C" w:rsidRPr="00F638AC" w:rsidRDefault="009045E9" w:rsidP="008413D0">
                      <w:pPr>
                        <w:pStyle w:val="Heading3"/>
                        <w:rPr>
                          <w:rFonts w:ascii="Roboto Medium" w:hAnsi="Roboto Medium"/>
                          <w:sz w:val="18"/>
                          <w:szCs w:val="18"/>
                        </w:rPr>
                      </w:pPr>
                      <w:r>
                        <w:t>Chaze Digital</w:t>
                      </w:r>
                      <w:r w:rsidR="00B57A88">
                        <w:t xml:space="preserve">, </w:t>
                      </w:r>
                      <w:r>
                        <w:t>enugu nigeria</w:t>
                      </w:r>
                      <w:r w:rsidR="00493444">
                        <w:t xml:space="preserve">, </w:t>
                      </w:r>
                      <w:r w:rsidR="00075E81">
                        <w:t>0</w:t>
                      </w:r>
                      <w:r w:rsidR="00510623">
                        <w:t>8</w:t>
                      </w:r>
                      <w:r w:rsidR="00075E81">
                        <w:t>/</w:t>
                      </w:r>
                      <w:r w:rsidR="00510623">
                        <w:t>2020-10</w:t>
                      </w:r>
                      <w:r w:rsidR="00075E81">
                        <w:t>/20</w:t>
                      </w:r>
                      <w:r w:rsidR="00510623">
                        <w:t>2</w:t>
                      </w:r>
                      <w:r w:rsidR="00075E81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AC378D" wp14:editId="3CDA7664">
                <wp:simplePos x="0" y="0"/>
                <wp:positionH relativeFrom="column">
                  <wp:posOffset>5106670</wp:posOffset>
                </wp:positionH>
                <wp:positionV relativeFrom="paragraph">
                  <wp:posOffset>508000</wp:posOffset>
                </wp:positionV>
                <wp:extent cx="548640" cy="0"/>
                <wp:effectExtent l="0" t="0" r="3556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25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69C5A7" id="Straight Connector 4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pt,40pt" to="445.3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" strokecolor="black [3213]" strokeweight=".2pt">
                <v:stroke joinstyle="miter"/>
              </v:line>
            </w:pict>
          </mc:Fallback>
        </mc:AlternateContent>
      </w:r>
      <w:r w:rsidR="00781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87832F" wp14:editId="5DED41EF">
                <wp:simplePos x="0" y="0"/>
                <wp:positionH relativeFrom="column">
                  <wp:posOffset>347345</wp:posOffset>
                </wp:positionH>
                <wp:positionV relativeFrom="paragraph">
                  <wp:posOffset>219710</wp:posOffset>
                </wp:positionV>
                <wp:extent cx="3995928" cy="228600"/>
                <wp:effectExtent l="0" t="0" r="0" b="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928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15C36" w14:textId="5ABFB57A" w:rsidR="009D26CF" w:rsidRPr="00054772" w:rsidRDefault="0040545C" w:rsidP="00054772">
                            <w:pPr>
                              <w:pStyle w:val="Heading1"/>
                              <w:rPr>
                                <w:rFonts w:ascii="Dosis Light" w:hAnsi="Dosis Light"/>
                                <w:b/>
                                <w:bCs/>
                                <w:caps w:val="0"/>
                                <w:spacing w:val="20"/>
                                <w:sz w:val="18"/>
                                <w:szCs w:val="18"/>
                              </w:rPr>
                            </w:pPr>
                            <w:r>
                              <w:t>professional experience</w:t>
                            </w:r>
                            <w:r w:rsidR="006D33B4">
                              <w:t xml:space="preserve"> </w:t>
                            </w:r>
                            <w:r w:rsidR="006D33B4">
                              <w:rPr>
                                <w:rFonts w:ascii="Montserrat Ultra Light" w:hAnsi="Montserrat Ultra Light"/>
                                <w:caps w:val="0"/>
                                <w:spacing w:val="0"/>
                                <w:sz w:val="16"/>
                                <w:szCs w:val="16"/>
                              </w:rPr>
                              <w:t>(c</w:t>
                            </w:r>
                            <w:r w:rsidR="009D26CF" w:rsidRPr="006D33B4">
                              <w:rPr>
                                <w:rFonts w:ascii="Montserrat Ultra Light" w:hAnsi="Montserrat Ultra Light"/>
                                <w:caps w:val="0"/>
                                <w:spacing w:val="0"/>
                                <w:sz w:val="16"/>
                                <w:szCs w:val="16"/>
                              </w:rPr>
                              <w:t>ontinued</w:t>
                            </w:r>
                            <w:r w:rsidR="009D26CF" w:rsidRPr="006D33B4">
                              <w:rPr>
                                <w:rFonts w:ascii="Montserrat Ultra Light" w:hAnsi="Montserrat Ultra Light"/>
                                <w:caps w:val="0"/>
                                <w:spacing w:val="2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832F" id="Text Box 136" o:spid="_x0000_s1046" type="#_x0000_t202" style="position:absolute;left:0;text-align:left;margin-left:27.35pt;margin-top:17.3pt;width:314.6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" filled="f" stroked="f">
                <v:textbox>
                  <w:txbxContent>
                    <w:p w14:paraId="3FE15C36" w14:textId="5ABFB57A" w:rsidR="009D26CF" w:rsidRPr="00054772" w:rsidRDefault="0040545C" w:rsidP="00054772">
                      <w:pPr>
                        <w:pStyle w:val="Heading1"/>
                        <w:rPr>
                          <w:rFonts w:ascii="Dosis Light" w:hAnsi="Dosis Light"/>
                          <w:b/>
                          <w:bCs/>
                          <w:caps w:val="0"/>
                          <w:spacing w:val="20"/>
                          <w:sz w:val="18"/>
                          <w:szCs w:val="18"/>
                        </w:rPr>
                      </w:pPr>
                      <w:r>
                        <w:t>professional experience</w:t>
                      </w:r>
                      <w:r w:rsidR="006D33B4">
                        <w:t xml:space="preserve"> </w:t>
                      </w:r>
                      <w:r w:rsidR="006D33B4">
                        <w:rPr>
                          <w:rFonts w:ascii="Montserrat Ultra Light" w:hAnsi="Montserrat Ultra Light"/>
                          <w:caps w:val="0"/>
                          <w:spacing w:val="0"/>
                          <w:sz w:val="16"/>
                          <w:szCs w:val="16"/>
                        </w:rPr>
                        <w:t>(c</w:t>
                      </w:r>
                      <w:r w:rsidR="009D26CF" w:rsidRPr="006D33B4">
                        <w:rPr>
                          <w:rFonts w:ascii="Montserrat Ultra Light" w:hAnsi="Montserrat Ultra Light"/>
                          <w:caps w:val="0"/>
                          <w:spacing w:val="0"/>
                          <w:sz w:val="16"/>
                          <w:szCs w:val="16"/>
                        </w:rPr>
                        <w:t>ontinued</w:t>
                      </w:r>
                      <w:r w:rsidR="009D26CF" w:rsidRPr="006D33B4">
                        <w:rPr>
                          <w:rFonts w:ascii="Montserrat Ultra Light" w:hAnsi="Montserrat Ultra Light"/>
                          <w:caps w:val="0"/>
                          <w:spacing w:val="2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830AC" wp14:editId="75DE4BF4">
                <wp:simplePos x="0" y="0"/>
                <wp:positionH relativeFrom="column">
                  <wp:posOffset>1290320</wp:posOffset>
                </wp:positionH>
                <wp:positionV relativeFrom="paragraph">
                  <wp:posOffset>14277975</wp:posOffset>
                </wp:positionV>
                <wp:extent cx="1219200" cy="0"/>
                <wp:effectExtent l="0" t="0" r="25400" b="254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4A1DC" id="Straight_x0020_Connector_x0020_1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1124.25pt" to="197.6pt,11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EE650" wp14:editId="6C14BA30">
                <wp:simplePos x="0" y="0"/>
                <wp:positionH relativeFrom="column">
                  <wp:posOffset>3580130</wp:posOffset>
                </wp:positionH>
                <wp:positionV relativeFrom="paragraph">
                  <wp:posOffset>12103735</wp:posOffset>
                </wp:positionV>
                <wp:extent cx="0" cy="5600700"/>
                <wp:effectExtent l="0" t="0" r="25400" b="127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AAD594" id="Straight_x0020_Connector_x0020_14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pt,953.05pt" to="281.9pt,139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F4744" wp14:editId="7237A8AA">
                <wp:simplePos x="0" y="0"/>
                <wp:positionH relativeFrom="column">
                  <wp:posOffset>916305</wp:posOffset>
                </wp:positionH>
                <wp:positionV relativeFrom="paragraph">
                  <wp:posOffset>11649075</wp:posOffset>
                </wp:positionV>
                <wp:extent cx="5943600" cy="0"/>
                <wp:effectExtent l="0" t="0" r="25400" b="254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AD2E3A" id="Straight_x0020_Connector_x0020_14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917.25pt" to="540.15pt,9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71CD9E" wp14:editId="5C4E6AE1">
                <wp:simplePos x="0" y="0"/>
                <wp:positionH relativeFrom="column">
                  <wp:posOffset>1290320</wp:posOffset>
                </wp:positionH>
                <wp:positionV relativeFrom="paragraph">
                  <wp:posOffset>14277975</wp:posOffset>
                </wp:positionV>
                <wp:extent cx="1219200" cy="0"/>
                <wp:effectExtent l="0" t="0" r="25400" b="2540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43B082" id="Straight_x0020_Connector_x0020_17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pt,1124.25pt" to="197.6pt,11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5964F9" wp14:editId="476733F2">
                <wp:simplePos x="0" y="0"/>
                <wp:positionH relativeFrom="column">
                  <wp:posOffset>3580130</wp:posOffset>
                </wp:positionH>
                <wp:positionV relativeFrom="paragraph">
                  <wp:posOffset>12103735</wp:posOffset>
                </wp:positionV>
                <wp:extent cx="0" cy="5600700"/>
                <wp:effectExtent l="0" t="0" r="25400" b="127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BB2E5B" id="Straight_x0020_Connector_x0020_17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pt,953.05pt" to="281.9pt,139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" strokecolor="black [3213]" strokeweight=".15pt">
                <v:stroke joinstyle="miter"/>
              </v:line>
            </w:pict>
          </mc:Fallback>
        </mc:AlternateContent>
      </w:r>
      <w:r w:rsidR="00405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BD756B" wp14:editId="5D40AE91">
                <wp:simplePos x="0" y="0"/>
                <wp:positionH relativeFrom="column">
                  <wp:posOffset>916305</wp:posOffset>
                </wp:positionH>
                <wp:positionV relativeFrom="paragraph">
                  <wp:posOffset>11649075</wp:posOffset>
                </wp:positionV>
                <wp:extent cx="5943600" cy="0"/>
                <wp:effectExtent l="0" t="0" r="25400" b="254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9207F3" id="Straight_x0020_Connector_x0020_17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917.25pt" to="540.15pt,9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" strokecolor="black [3213]" strokeweight=".15pt">
                <v:stroke joinstyle="miter"/>
              </v:line>
            </w:pict>
          </mc:Fallback>
        </mc:AlternateContent>
      </w:r>
    </w:p>
    <w:sectPr w:rsidR="0040545C" w:rsidSect="00BE3A4F">
      <w:headerReference w:type="default" r:id="rId13"/>
      <w:footerReference w:type="default" r:id="rId14"/>
      <w:pgSz w:w="12240" w:h="15840"/>
      <w:pgMar w:top="288" w:right="288" w:bottom="288" w:left="288" w:header="3888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03182" w14:textId="77777777" w:rsidR="003005B4" w:rsidRDefault="003005B4" w:rsidP="00147FAA">
      <w:r>
        <w:separator/>
      </w:r>
    </w:p>
  </w:endnote>
  <w:endnote w:type="continuationSeparator" w:id="0">
    <w:p w14:paraId="6A449FF0" w14:textId="77777777" w:rsidR="003005B4" w:rsidRDefault="003005B4" w:rsidP="00147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Source Sans Pro SemiBold">
    <w:altName w:val="Cambria Math"/>
    <w:panose1 w:val="020B0603030403020204"/>
    <w:charset w:val="00"/>
    <w:family w:val="swiss"/>
    <w:pitch w:val="variable"/>
    <w:sig w:usb0="00000001" w:usb1="02000001" w:usb2="00000000" w:usb3="00000000" w:csb0="0000019F" w:csb1="00000000"/>
  </w:font>
  <w:font w:name="Source Sans Pro">
    <w:altName w:val="Cambria Math"/>
    <w:panose1 w:val="020B0503030403020204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Cambria Math"/>
    <w:panose1 w:val="020B0403030403020204"/>
    <w:charset w:val="00"/>
    <w:family w:val="swiss"/>
    <w:pitch w:val="variable"/>
    <w:sig w:usb0="00000001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Dosis Light">
    <w:altName w:val="Times New Roman"/>
    <w:charset w:val="00"/>
    <w:family w:val="auto"/>
    <w:pitch w:val="variable"/>
    <w:sig w:usb0="00000001" w:usb1="5000207B" w:usb2="00000000" w:usb3="00000000" w:csb0="00000093" w:csb1="00000000"/>
  </w:font>
  <w:font w:name="Montserrat Ultra Light">
    <w:altName w:val="Courier New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FF271" w14:textId="3BD428B4" w:rsidR="000306BD" w:rsidRDefault="000306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52A60B3" wp14:editId="6527C594">
              <wp:simplePos x="0" y="0"/>
              <wp:positionH relativeFrom="margin">
                <wp:align>center</wp:align>
              </wp:positionH>
              <wp:positionV relativeFrom="paragraph">
                <wp:posOffset>97155</wp:posOffset>
              </wp:positionV>
              <wp:extent cx="7772400" cy="228600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61367EC" id="Rectangle_x0020_31" o:spid="_x0000_s1026" style="position:absolute;margin-left:0;margin-top:7.65pt;width:612pt;height:1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" fillcolor="#404040 [2429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7994C" w14:textId="77777777" w:rsidR="003005B4" w:rsidRDefault="003005B4" w:rsidP="00147FAA">
      <w:r>
        <w:separator/>
      </w:r>
    </w:p>
  </w:footnote>
  <w:footnote w:type="continuationSeparator" w:id="0">
    <w:p w14:paraId="049381FC" w14:textId="77777777" w:rsidR="003005B4" w:rsidRDefault="003005B4" w:rsidP="00147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4A4AE" w14:textId="2A1C03D2" w:rsidR="00135FF6" w:rsidRPr="004E0181" w:rsidRDefault="007E0631" w:rsidP="004E01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4A95AB6" wp14:editId="18532D68">
              <wp:simplePos x="0" y="0"/>
              <wp:positionH relativeFrom="margin">
                <wp:posOffset>536575</wp:posOffset>
              </wp:positionH>
              <wp:positionV relativeFrom="paragraph">
                <wp:posOffset>-1554156</wp:posOffset>
              </wp:positionV>
              <wp:extent cx="6323965" cy="79756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3965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59236E" w14:textId="7EBDFDE8" w:rsidR="004E0181" w:rsidRPr="007E0631" w:rsidRDefault="009A3D12" w:rsidP="004E0181">
                          <w:pPr>
                            <w:jc w:val="center"/>
                            <w:rPr>
                              <w:rFonts w:ascii="Montserrat Ultra Light" w:hAnsi="Montserrat Ultra Light"/>
                              <w:caps/>
                              <w:spacing w:val="300"/>
                              <w:kern w:val="72"/>
                              <w:sz w:val="68"/>
                              <w:szCs w:val="68"/>
                              <w:lang w:val="fr-CA"/>
                            </w:rPr>
                          </w:pPr>
                          <w:r>
                            <w:rPr>
                              <w:rFonts w:ascii="Montserrat Ultra Light" w:hAnsi="Montserrat Ultra Light"/>
                              <w:caps/>
                              <w:spacing w:val="300"/>
                              <w:kern w:val="72"/>
                              <w:sz w:val="68"/>
                              <w:szCs w:val="68"/>
                              <w:lang w:val="fr-CA"/>
                            </w:rPr>
                            <w:t>Kenneth</w:t>
                          </w:r>
                          <w:r w:rsidR="004E0181" w:rsidRPr="007E0631">
                            <w:rPr>
                              <w:rFonts w:ascii="Montserrat Ultra Light" w:hAnsi="Montserrat Ultra Light"/>
                              <w:caps/>
                              <w:spacing w:val="300"/>
                              <w:kern w:val="72"/>
                              <w:sz w:val="68"/>
                              <w:szCs w:val="68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rFonts w:ascii="Montserrat Ultra Light" w:hAnsi="Montserrat Ultra Light"/>
                              <w:caps/>
                              <w:color w:val="AAD8CE"/>
                              <w:spacing w:val="300"/>
                              <w:kern w:val="72"/>
                              <w:sz w:val="68"/>
                              <w:szCs w:val="68"/>
                              <w:lang w:val="fr-CA"/>
                            </w:rPr>
                            <w:t>ODOH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95AB6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7" type="#_x0000_t202" style="position:absolute;margin-left:42.25pt;margin-top:-122.35pt;width:497.95pt;height:6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" filled="f" stroked="f">
              <v:textbox>
                <w:txbxContent>
                  <w:p w14:paraId="6059236E" w14:textId="7EBDFDE8" w:rsidR="004E0181" w:rsidRPr="007E0631" w:rsidRDefault="009A3D12" w:rsidP="004E0181">
                    <w:pPr>
                      <w:jc w:val="center"/>
                      <w:rPr>
                        <w:rFonts w:ascii="Montserrat Ultra Light" w:hAnsi="Montserrat Ultra Light"/>
                        <w:caps/>
                        <w:spacing w:val="300"/>
                        <w:kern w:val="72"/>
                        <w:sz w:val="68"/>
                        <w:szCs w:val="68"/>
                        <w:lang w:val="fr-CA"/>
                      </w:rPr>
                    </w:pPr>
                    <w:r>
                      <w:rPr>
                        <w:rFonts w:ascii="Montserrat Ultra Light" w:hAnsi="Montserrat Ultra Light"/>
                        <w:caps/>
                        <w:spacing w:val="300"/>
                        <w:kern w:val="72"/>
                        <w:sz w:val="68"/>
                        <w:szCs w:val="68"/>
                        <w:lang w:val="fr-CA"/>
                      </w:rPr>
                      <w:t>Kenneth</w:t>
                    </w:r>
                    <w:r w:rsidR="004E0181" w:rsidRPr="007E0631">
                      <w:rPr>
                        <w:rFonts w:ascii="Montserrat Ultra Light" w:hAnsi="Montserrat Ultra Light"/>
                        <w:caps/>
                        <w:spacing w:val="300"/>
                        <w:kern w:val="72"/>
                        <w:sz w:val="68"/>
                        <w:szCs w:val="68"/>
                        <w:lang w:val="fr-CA"/>
                      </w:rPr>
                      <w:t xml:space="preserve"> </w:t>
                    </w:r>
                    <w:r>
                      <w:rPr>
                        <w:rFonts w:ascii="Montserrat Ultra Light" w:hAnsi="Montserrat Ultra Light"/>
                        <w:caps/>
                        <w:color w:val="AAD8CE"/>
                        <w:spacing w:val="300"/>
                        <w:kern w:val="72"/>
                        <w:sz w:val="68"/>
                        <w:szCs w:val="68"/>
                        <w:lang w:val="fr-CA"/>
                      </w:rPr>
                      <w:t>ODOH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E018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EE5D59" wp14:editId="08C2FF1A">
              <wp:simplePos x="0" y="0"/>
              <wp:positionH relativeFrom="margin">
                <wp:align>center</wp:align>
              </wp:positionH>
              <wp:positionV relativeFrom="paragraph">
                <wp:posOffset>-71120</wp:posOffset>
              </wp:positionV>
              <wp:extent cx="6583680" cy="18288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3680" cy="182880"/>
                      </a:xfrm>
                      <a:prstGeom prst="rect">
                        <a:avLst/>
                      </a:prstGeom>
                      <a:solidFill>
                        <a:srgbClr val="F7F6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C12CC5A" id="Rectangle_x0020_27" o:spid="_x0000_s1026" style="position:absolute;margin-left:0;margin-top:-5.55pt;width:518.4pt;height:14.4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" fillcolor="#f7f6f2" stroked="f" strokeweight="1pt">
              <w10:wrap anchorx="margin"/>
            </v:rect>
          </w:pict>
        </mc:Fallback>
      </mc:AlternateContent>
    </w:r>
    <w:r w:rsidR="004E018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86A0F0" wp14:editId="032103A4">
              <wp:simplePos x="0" y="0"/>
              <wp:positionH relativeFrom="margin">
                <wp:align>center</wp:align>
              </wp:positionH>
              <wp:positionV relativeFrom="paragraph">
                <wp:posOffset>-805180</wp:posOffset>
              </wp:positionV>
              <wp:extent cx="3502660" cy="3175"/>
              <wp:effectExtent l="0" t="0" r="27940" b="47625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502660" cy="3175"/>
                      </a:xfrm>
                      <a:prstGeom prst="line">
                        <a:avLst/>
                      </a:prstGeom>
                      <a:ln w="6350">
                        <a:solidFill>
                          <a:srgbClr val="AAD8CE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1B4B47" id="Straight_x0020_Connector_x0020_26" o:spid="_x0000_s1026" style="position:absolute;flip:y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63.35pt" to="275.8pt,-6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" strokecolor="#aad8ce" strokeweight=".5pt">
              <v:stroke dashstyle="1 1" joinstyle="miter"/>
              <w10:wrap anchorx="margin"/>
            </v:line>
          </w:pict>
        </mc:Fallback>
      </mc:AlternateContent>
    </w:r>
    <w:r w:rsidR="004E018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4FEE7B6" wp14:editId="0FCB5F17">
              <wp:simplePos x="0" y="0"/>
              <wp:positionH relativeFrom="margin">
                <wp:align>center</wp:align>
              </wp:positionH>
              <wp:positionV relativeFrom="paragraph">
                <wp:posOffset>-645160</wp:posOffset>
              </wp:positionV>
              <wp:extent cx="4267200" cy="45720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B123E0" w14:textId="2D117ADD" w:rsidR="004E0181" w:rsidRPr="004E0181" w:rsidRDefault="00352B1C" w:rsidP="004E0181">
                          <w:pPr>
                            <w:jc w:val="center"/>
                            <w:rPr>
                              <w:rFonts w:ascii="Montserrat Ultra Light" w:hAnsi="Montserrat Ultra Light"/>
                              <w:caps/>
                              <w:spacing w:val="30"/>
                              <w:kern w:val="24"/>
                              <w:lang w:val="fr-CA"/>
                            </w:rPr>
                          </w:pPr>
                          <w:r>
                            <w:rPr>
                              <w:rFonts w:ascii="Montserrat Ultra Light" w:hAnsi="Montserrat Ultra Light"/>
                              <w:caps/>
                              <w:spacing w:val="30"/>
                              <w:kern w:val="24"/>
                              <w:lang w:val="fr-CA"/>
                            </w:rPr>
                            <w:t xml:space="preserve">digital marketing </w:t>
                          </w:r>
                          <w:r w:rsidR="009A3D12">
                            <w:rPr>
                              <w:rFonts w:ascii="Montserrat Ultra Light" w:hAnsi="Montserrat Ultra Light"/>
                              <w:caps/>
                              <w:spacing w:val="30"/>
                              <w:kern w:val="24"/>
                            </w:rPr>
                            <w:t>ENGINEER</w:t>
                          </w:r>
                          <w:r>
                            <w:rPr>
                              <w:rFonts w:ascii="Montserrat Ultra Light" w:hAnsi="Montserrat Ultra Light"/>
                              <w:caps/>
                              <w:spacing w:val="30"/>
                              <w:kern w:val="24"/>
                              <w:lang w:val="fr-C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FEE7B6" id="Text Box 25" o:spid="_x0000_s1048" type="#_x0000_t202" style="position:absolute;margin-left:0;margin-top:-50.8pt;width:336pt;height:3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" filled="f" stroked="f">
              <v:textbox>
                <w:txbxContent>
                  <w:p w14:paraId="56B123E0" w14:textId="2D117ADD" w:rsidR="004E0181" w:rsidRPr="004E0181" w:rsidRDefault="00352B1C" w:rsidP="004E0181">
                    <w:pPr>
                      <w:jc w:val="center"/>
                      <w:rPr>
                        <w:rFonts w:ascii="Montserrat Ultra Light" w:hAnsi="Montserrat Ultra Light"/>
                        <w:caps/>
                        <w:spacing w:val="30"/>
                        <w:kern w:val="24"/>
                        <w:lang w:val="fr-CA"/>
                      </w:rPr>
                    </w:pPr>
                    <w:r>
                      <w:rPr>
                        <w:rFonts w:ascii="Montserrat Ultra Light" w:hAnsi="Montserrat Ultra Light"/>
                        <w:caps/>
                        <w:spacing w:val="30"/>
                        <w:kern w:val="24"/>
                        <w:lang w:val="fr-CA"/>
                      </w:rPr>
                      <w:t xml:space="preserve">digital marketing </w:t>
                    </w:r>
                    <w:r w:rsidR="009A3D12">
                      <w:rPr>
                        <w:rFonts w:ascii="Montserrat Ultra Light" w:hAnsi="Montserrat Ultra Light"/>
                        <w:caps/>
                        <w:spacing w:val="30"/>
                        <w:kern w:val="24"/>
                      </w:rPr>
                      <w:t>ENGINEER</w:t>
                    </w:r>
                    <w:r>
                      <w:rPr>
                        <w:rFonts w:ascii="Montserrat Ultra Light" w:hAnsi="Montserrat Ultra Light"/>
                        <w:caps/>
                        <w:spacing w:val="30"/>
                        <w:kern w:val="24"/>
                        <w:lang w:val="fr-CA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E018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F55927" wp14:editId="313D5EAF">
              <wp:simplePos x="0" y="0"/>
              <wp:positionH relativeFrom="column">
                <wp:posOffset>-182880</wp:posOffset>
              </wp:positionH>
              <wp:positionV relativeFrom="paragraph">
                <wp:posOffset>-2468921</wp:posOffset>
              </wp:positionV>
              <wp:extent cx="7772400" cy="274320"/>
              <wp:effectExtent l="0" t="0" r="0" b="508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4320"/>
                      </a:xfrm>
                      <a:prstGeom prst="rect">
                        <a:avLst/>
                      </a:prstGeom>
                      <a:solidFill>
                        <a:srgbClr val="AAD8C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53209AD" id="Rectangle_x0020_2" o:spid="_x0000_s1026" style="position:absolute;margin-left:-14.4pt;margin-top:-194.35pt;width:612pt;height:2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" fillcolor="#aad8ce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41C9"/>
    <w:multiLevelType w:val="hybridMultilevel"/>
    <w:tmpl w:val="F104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E2A99"/>
    <w:multiLevelType w:val="multilevel"/>
    <w:tmpl w:val="BBD6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EE32D0"/>
    <w:multiLevelType w:val="hybridMultilevel"/>
    <w:tmpl w:val="3210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E7163"/>
    <w:multiLevelType w:val="hybridMultilevel"/>
    <w:tmpl w:val="6E7E552A"/>
    <w:lvl w:ilvl="0" w:tplc="9294B66C">
      <w:start w:val="1"/>
      <w:numFmt w:val="bullet"/>
      <w:pStyle w:val="No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53680"/>
    <w:multiLevelType w:val="hybridMultilevel"/>
    <w:tmpl w:val="29CE1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472004"/>
    <w:multiLevelType w:val="hybridMultilevel"/>
    <w:tmpl w:val="EF42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52417"/>
    <w:multiLevelType w:val="hybridMultilevel"/>
    <w:tmpl w:val="90AC80F0"/>
    <w:lvl w:ilvl="0" w:tplc="06BA5D16">
      <w:start w:val="1"/>
      <w:numFmt w:val="bullet"/>
      <w:lvlText w:val="•"/>
      <w:lvlJc w:val="left"/>
      <w:pPr>
        <w:ind w:left="27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DE761E">
      <w:start w:val="1"/>
      <w:numFmt w:val="bullet"/>
      <w:lvlText w:val="o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47E3768">
      <w:start w:val="1"/>
      <w:numFmt w:val="bullet"/>
      <w:lvlText w:val="▪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AC3A6E">
      <w:start w:val="1"/>
      <w:numFmt w:val="bullet"/>
      <w:lvlText w:val="•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AC5FE6">
      <w:start w:val="1"/>
      <w:numFmt w:val="bullet"/>
      <w:lvlText w:val="o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221054">
      <w:start w:val="1"/>
      <w:numFmt w:val="bullet"/>
      <w:lvlText w:val="▪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1C7180">
      <w:start w:val="1"/>
      <w:numFmt w:val="bullet"/>
      <w:lvlText w:val="•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C02720">
      <w:start w:val="1"/>
      <w:numFmt w:val="bullet"/>
      <w:lvlText w:val="o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B02756">
      <w:start w:val="1"/>
      <w:numFmt w:val="bullet"/>
      <w:lvlText w:val="▪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47F473F"/>
    <w:multiLevelType w:val="hybridMultilevel"/>
    <w:tmpl w:val="FC12F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A90FFC"/>
    <w:multiLevelType w:val="multilevel"/>
    <w:tmpl w:val="F354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3941B3"/>
    <w:multiLevelType w:val="hybridMultilevel"/>
    <w:tmpl w:val="4EAA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EE"/>
    <w:rsid w:val="00000C0F"/>
    <w:rsid w:val="00022378"/>
    <w:rsid w:val="000306BD"/>
    <w:rsid w:val="000464EE"/>
    <w:rsid w:val="00054772"/>
    <w:rsid w:val="000563FB"/>
    <w:rsid w:val="0006141F"/>
    <w:rsid w:val="00061A36"/>
    <w:rsid w:val="00075E81"/>
    <w:rsid w:val="00081B6F"/>
    <w:rsid w:val="000A2FD4"/>
    <w:rsid w:val="000A5FEE"/>
    <w:rsid w:val="000C016B"/>
    <w:rsid w:val="000D0892"/>
    <w:rsid w:val="000D7AB5"/>
    <w:rsid w:val="000F1455"/>
    <w:rsid w:val="000F64AA"/>
    <w:rsid w:val="0010652A"/>
    <w:rsid w:val="00117229"/>
    <w:rsid w:val="00135FF6"/>
    <w:rsid w:val="001447F1"/>
    <w:rsid w:val="0014760B"/>
    <w:rsid w:val="00147F5D"/>
    <w:rsid w:val="00147FAA"/>
    <w:rsid w:val="001532D6"/>
    <w:rsid w:val="0016271E"/>
    <w:rsid w:val="0019141C"/>
    <w:rsid w:val="001B0B6A"/>
    <w:rsid w:val="001B3FE1"/>
    <w:rsid w:val="001B671A"/>
    <w:rsid w:val="001C2131"/>
    <w:rsid w:val="001C3326"/>
    <w:rsid w:val="001D0DA0"/>
    <w:rsid w:val="0020075C"/>
    <w:rsid w:val="00201A53"/>
    <w:rsid w:val="00212D20"/>
    <w:rsid w:val="00232F57"/>
    <w:rsid w:val="00245246"/>
    <w:rsid w:val="00264798"/>
    <w:rsid w:val="002D1738"/>
    <w:rsid w:val="002D7A33"/>
    <w:rsid w:val="002E58A3"/>
    <w:rsid w:val="002F6FBB"/>
    <w:rsid w:val="003005B4"/>
    <w:rsid w:val="00300FE6"/>
    <w:rsid w:val="00302DC1"/>
    <w:rsid w:val="00303196"/>
    <w:rsid w:val="00312416"/>
    <w:rsid w:val="00313324"/>
    <w:rsid w:val="00344B61"/>
    <w:rsid w:val="0035026E"/>
    <w:rsid w:val="00352B1C"/>
    <w:rsid w:val="003663FA"/>
    <w:rsid w:val="00377867"/>
    <w:rsid w:val="00377DF0"/>
    <w:rsid w:val="003966C4"/>
    <w:rsid w:val="003978CD"/>
    <w:rsid w:val="003C2069"/>
    <w:rsid w:val="003C27CF"/>
    <w:rsid w:val="003D1DF2"/>
    <w:rsid w:val="003D1F60"/>
    <w:rsid w:val="003F3DD3"/>
    <w:rsid w:val="00400C60"/>
    <w:rsid w:val="0040545C"/>
    <w:rsid w:val="00432B2B"/>
    <w:rsid w:val="00467CCB"/>
    <w:rsid w:val="00471F7E"/>
    <w:rsid w:val="00492958"/>
    <w:rsid w:val="00493444"/>
    <w:rsid w:val="004B3436"/>
    <w:rsid w:val="004C1305"/>
    <w:rsid w:val="004E0181"/>
    <w:rsid w:val="00510623"/>
    <w:rsid w:val="00517737"/>
    <w:rsid w:val="00536CB8"/>
    <w:rsid w:val="005467E1"/>
    <w:rsid w:val="00562643"/>
    <w:rsid w:val="00562B53"/>
    <w:rsid w:val="00562D85"/>
    <w:rsid w:val="00584E3E"/>
    <w:rsid w:val="005A4964"/>
    <w:rsid w:val="005B29FB"/>
    <w:rsid w:val="00625AEF"/>
    <w:rsid w:val="006772F7"/>
    <w:rsid w:val="00693CBD"/>
    <w:rsid w:val="006A4248"/>
    <w:rsid w:val="006B1E93"/>
    <w:rsid w:val="006D1D19"/>
    <w:rsid w:val="006D33B4"/>
    <w:rsid w:val="00710A7A"/>
    <w:rsid w:val="007123DE"/>
    <w:rsid w:val="00713137"/>
    <w:rsid w:val="00716467"/>
    <w:rsid w:val="00724172"/>
    <w:rsid w:val="00756289"/>
    <w:rsid w:val="007713AE"/>
    <w:rsid w:val="007815FB"/>
    <w:rsid w:val="0078336E"/>
    <w:rsid w:val="00784EE4"/>
    <w:rsid w:val="007D211E"/>
    <w:rsid w:val="007D5D92"/>
    <w:rsid w:val="007E0631"/>
    <w:rsid w:val="007E5A9F"/>
    <w:rsid w:val="007F374F"/>
    <w:rsid w:val="007F3E05"/>
    <w:rsid w:val="00803D80"/>
    <w:rsid w:val="00805B9C"/>
    <w:rsid w:val="008070F8"/>
    <w:rsid w:val="008413D0"/>
    <w:rsid w:val="008461E0"/>
    <w:rsid w:val="00847F07"/>
    <w:rsid w:val="00856BA3"/>
    <w:rsid w:val="008703C3"/>
    <w:rsid w:val="00883D1D"/>
    <w:rsid w:val="008A12FC"/>
    <w:rsid w:val="008A2067"/>
    <w:rsid w:val="008B08A4"/>
    <w:rsid w:val="008C1A12"/>
    <w:rsid w:val="008C4CC4"/>
    <w:rsid w:val="008C6165"/>
    <w:rsid w:val="008D24BA"/>
    <w:rsid w:val="009045E9"/>
    <w:rsid w:val="00907E45"/>
    <w:rsid w:val="00921250"/>
    <w:rsid w:val="00922A85"/>
    <w:rsid w:val="00922BF8"/>
    <w:rsid w:val="009326D3"/>
    <w:rsid w:val="00940DEE"/>
    <w:rsid w:val="00954011"/>
    <w:rsid w:val="00964430"/>
    <w:rsid w:val="00975FD3"/>
    <w:rsid w:val="00984BF3"/>
    <w:rsid w:val="009A3D12"/>
    <w:rsid w:val="009D26CF"/>
    <w:rsid w:val="009E6C18"/>
    <w:rsid w:val="009E7D94"/>
    <w:rsid w:val="00A10645"/>
    <w:rsid w:val="00A11BFC"/>
    <w:rsid w:val="00A221B2"/>
    <w:rsid w:val="00A27B50"/>
    <w:rsid w:val="00A34709"/>
    <w:rsid w:val="00A54993"/>
    <w:rsid w:val="00A55253"/>
    <w:rsid w:val="00A645C0"/>
    <w:rsid w:val="00A67ACC"/>
    <w:rsid w:val="00A7148D"/>
    <w:rsid w:val="00A9039A"/>
    <w:rsid w:val="00AB0DA0"/>
    <w:rsid w:val="00AD5A7D"/>
    <w:rsid w:val="00B12759"/>
    <w:rsid w:val="00B1438D"/>
    <w:rsid w:val="00B36817"/>
    <w:rsid w:val="00B378FE"/>
    <w:rsid w:val="00B57A88"/>
    <w:rsid w:val="00B7067C"/>
    <w:rsid w:val="00B71251"/>
    <w:rsid w:val="00B72309"/>
    <w:rsid w:val="00B7382B"/>
    <w:rsid w:val="00BB0A4A"/>
    <w:rsid w:val="00BC7681"/>
    <w:rsid w:val="00BE3A4F"/>
    <w:rsid w:val="00BE3C8E"/>
    <w:rsid w:val="00BE7CED"/>
    <w:rsid w:val="00C50BDE"/>
    <w:rsid w:val="00C60DBA"/>
    <w:rsid w:val="00CA4E07"/>
    <w:rsid w:val="00CB2D91"/>
    <w:rsid w:val="00CD796F"/>
    <w:rsid w:val="00D05E65"/>
    <w:rsid w:val="00D1282A"/>
    <w:rsid w:val="00D23101"/>
    <w:rsid w:val="00D34ED2"/>
    <w:rsid w:val="00D35BB3"/>
    <w:rsid w:val="00D41091"/>
    <w:rsid w:val="00D50556"/>
    <w:rsid w:val="00D627D1"/>
    <w:rsid w:val="00D64E74"/>
    <w:rsid w:val="00D725F3"/>
    <w:rsid w:val="00D85384"/>
    <w:rsid w:val="00D8745B"/>
    <w:rsid w:val="00DB2192"/>
    <w:rsid w:val="00E05EA0"/>
    <w:rsid w:val="00E05F5B"/>
    <w:rsid w:val="00E24016"/>
    <w:rsid w:val="00E3135E"/>
    <w:rsid w:val="00E3789D"/>
    <w:rsid w:val="00E43EDF"/>
    <w:rsid w:val="00E46D47"/>
    <w:rsid w:val="00E711F9"/>
    <w:rsid w:val="00E755A4"/>
    <w:rsid w:val="00E75DF7"/>
    <w:rsid w:val="00E92FA7"/>
    <w:rsid w:val="00E959FC"/>
    <w:rsid w:val="00E97581"/>
    <w:rsid w:val="00EC5DEF"/>
    <w:rsid w:val="00EF4236"/>
    <w:rsid w:val="00F0003A"/>
    <w:rsid w:val="00F12EFF"/>
    <w:rsid w:val="00F329AF"/>
    <w:rsid w:val="00F34D57"/>
    <w:rsid w:val="00F51AEF"/>
    <w:rsid w:val="00F54942"/>
    <w:rsid w:val="00F55764"/>
    <w:rsid w:val="00F73BF9"/>
    <w:rsid w:val="00F87A8C"/>
    <w:rsid w:val="00F96B03"/>
    <w:rsid w:val="00FA2D7E"/>
    <w:rsid w:val="00FD1BBA"/>
    <w:rsid w:val="00FD46DB"/>
    <w:rsid w:val="00FF4A2D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D1944"/>
  <w15:chartTrackingRefBased/>
  <w15:docId w15:val="{8E104E7E-CF5A-40C7-9124-D8DB4B4A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DF7"/>
  </w:style>
  <w:style w:type="paragraph" w:styleId="Heading1">
    <w:name w:val="heading 1"/>
    <w:aliases w:val="Categories"/>
    <w:basedOn w:val="Normal"/>
    <w:next w:val="Normal"/>
    <w:link w:val="Heading1Char"/>
    <w:uiPriority w:val="9"/>
    <w:qFormat/>
    <w:rsid w:val="009326D3"/>
    <w:pPr>
      <w:outlineLvl w:val="0"/>
    </w:pPr>
    <w:rPr>
      <w:rFonts w:ascii="Montserrat" w:hAnsi="Montserrat"/>
      <w:caps/>
      <w:spacing w:val="80"/>
      <w:kern w:val="20"/>
      <w:sz w:val="20"/>
      <w:szCs w:val="20"/>
      <w:lang w:val="fr-CA"/>
    </w:rPr>
  </w:style>
  <w:style w:type="paragraph" w:styleId="Heading2">
    <w:name w:val="heading 2"/>
    <w:aliases w:val="Job Position"/>
    <w:basedOn w:val="Normal"/>
    <w:next w:val="Normal"/>
    <w:link w:val="Heading2Char"/>
    <w:uiPriority w:val="9"/>
    <w:unhideWhenUsed/>
    <w:qFormat/>
    <w:rsid w:val="008413D0"/>
    <w:pPr>
      <w:outlineLvl w:val="1"/>
    </w:pPr>
    <w:rPr>
      <w:rFonts w:ascii="Source Sans Pro SemiBold" w:hAnsi="Source Sans Pro SemiBold"/>
      <w:b/>
      <w:bCs/>
      <w:caps/>
      <w:sz w:val="18"/>
      <w:szCs w:val="18"/>
    </w:rPr>
  </w:style>
  <w:style w:type="paragraph" w:styleId="Heading3">
    <w:name w:val="heading 3"/>
    <w:aliases w:val="Company Name"/>
    <w:basedOn w:val="Normal"/>
    <w:next w:val="Normal"/>
    <w:link w:val="Heading3Char"/>
    <w:uiPriority w:val="9"/>
    <w:unhideWhenUsed/>
    <w:qFormat/>
    <w:rsid w:val="002D7A33"/>
    <w:pPr>
      <w:outlineLvl w:val="2"/>
    </w:pPr>
    <w:rPr>
      <w:rFonts w:ascii="Source Sans Pro" w:hAnsi="Source Sans Pro"/>
      <w:cap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E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8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8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7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FAA"/>
  </w:style>
  <w:style w:type="paragraph" w:styleId="Footer">
    <w:name w:val="footer"/>
    <w:basedOn w:val="Normal"/>
    <w:link w:val="FooterChar"/>
    <w:uiPriority w:val="99"/>
    <w:unhideWhenUsed/>
    <w:rsid w:val="00147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FAA"/>
  </w:style>
  <w:style w:type="table" w:styleId="TableGrid">
    <w:name w:val="Table Grid"/>
    <w:basedOn w:val="TableNormal"/>
    <w:uiPriority w:val="39"/>
    <w:rsid w:val="00061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Categories Char"/>
    <w:basedOn w:val="DefaultParagraphFont"/>
    <w:link w:val="Heading1"/>
    <w:uiPriority w:val="9"/>
    <w:rsid w:val="009326D3"/>
    <w:rPr>
      <w:rFonts w:ascii="Montserrat" w:hAnsi="Montserrat"/>
      <w:caps/>
      <w:spacing w:val="80"/>
      <w:kern w:val="20"/>
      <w:sz w:val="20"/>
      <w:szCs w:val="20"/>
      <w:lang w:val="fr-CA"/>
    </w:rPr>
  </w:style>
  <w:style w:type="paragraph" w:styleId="NoSpacing">
    <w:name w:val="No Spacing"/>
    <w:aliases w:val="job description"/>
    <w:basedOn w:val="ListParagraph"/>
    <w:uiPriority w:val="1"/>
    <w:qFormat/>
    <w:rsid w:val="00054772"/>
    <w:pPr>
      <w:numPr>
        <w:numId w:val="1"/>
      </w:numPr>
      <w:jc w:val="both"/>
    </w:pPr>
    <w:rPr>
      <w:rFonts w:ascii="Source Sans Pro Light" w:hAnsi="Source Sans Pro Light"/>
      <w:sz w:val="16"/>
      <w:szCs w:val="16"/>
    </w:rPr>
  </w:style>
  <w:style w:type="character" w:customStyle="1" w:styleId="Heading2Char">
    <w:name w:val="Heading 2 Char"/>
    <w:aliases w:val="Job Position Char"/>
    <w:basedOn w:val="DefaultParagraphFont"/>
    <w:link w:val="Heading2"/>
    <w:uiPriority w:val="9"/>
    <w:rsid w:val="008413D0"/>
    <w:rPr>
      <w:rFonts w:ascii="Source Sans Pro SemiBold" w:hAnsi="Source Sans Pro SemiBold"/>
      <w:b/>
      <w:bCs/>
      <w:caps/>
      <w:sz w:val="18"/>
      <w:szCs w:val="18"/>
    </w:rPr>
  </w:style>
  <w:style w:type="character" w:customStyle="1" w:styleId="Heading3Char">
    <w:name w:val="Heading 3 Char"/>
    <w:aliases w:val="Company Name Char"/>
    <w:basedOn w:val="DefaultParagraphFont"/>
    <w:link w:val="Heading3"/>
    <w:uiPriority w:val="9"/>
    <w:rsid w:val="002D7A33"/>
    <w:rPr>
      <w:rFonts w:ascii="Source Sans Pro" w:hAnsi="Source Sans Pro"/>
      <w:caps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rsid w:val="00FF7ED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E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8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E7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kennethodoh30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kennethodoh3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54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Kenneth_Odoh_Resume.docx</Template>
  <TotalTime>24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Stomal</dc:creator>
  <cp:keywords/>
  <dc:description/>
  <cp:lastModifiedBy>Microsoft account</cp:lastModifiedBy>
  <cp:revision>10</cp:revision>
  <cp:lastPrinted>2018-08-15T10:59:00Z</cp:lastPrinted>
  <dcterms:created xsi:type="dcterms:W3CDTF">2022-05-13T01:01:00Z</dcterms:created>
  <dcterms:modified xsi:type="dcterms:W3CDTF">2022-05-13T01:23:00Z</dcterms:modified>
</cp:coreProperties>
</file>